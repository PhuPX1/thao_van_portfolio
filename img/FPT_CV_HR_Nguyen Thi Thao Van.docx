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37501D" w14:textId="77777777" w:rsidR="007C1EB2" w:rsidRPr="00924000" w:rsidRDefault="007C1EB2" w:rsidP="00281E33">
      <w:pPr>
        <w:pStyle w:val="Candidatename"/>
        <w:jc w:val="left"/>
        <w:rPr>
          <w:rFonts w:ascii="Tahoma" w:hAnsi="Tahoma" w:cs="Tahoma"/>
          <w:szCs w:val="24"/>
        </w:rPr>
      </w:pPr>
    </w:p>
    <w:p w14:paraId="257F7542" w14:textId="599F3C76" w:rsidR="00250B38" w:rsidRPr="00281E33" w:rsidRDefault="00D959B3" w:rsidP="7A38A94C">
      <w:pPr>
        <w:pStyle w:val="Candidatename"/>
        <w:rPr>
          <w:rFonts w:ascii="Tahoma" w:hAnsi="Tahoma" w:cs="Tahoma"/>
          <w:sz w:val="32"/>
          <w:szCs w:val="28"/>
        </w:rPr>
      </w:pPr>
      <w:r w:rsidRPr="00281E33">
        <w:rPr>
          <w:rFonts w:ascii="Tahoma" w:hAnsi="Tahoma" w:cs="Tahoma"/>
          <w:sz w:val="32"/>
          <w:szCs w:val="28"/>
        </w:rPr>
        <w:t>NGUYEN THI THAO VAN</w:t>
      </w:r>
    </w:p>
    <w:p w14:paraId="1CA33327" w14:textId="4E687EE5" w:rsidR="007D7349" w:rsidRPr="00281E33" w:rsidRDefault="00397747" w:rsidP="00D75963">
      <w:pPr>
        <w:pStyle w:val="Candidatetitle"/>
        <w:rPr>
          <w:rFonts w:ascii="Tahoma" w:hAnsi="Tahoma" w:cs="Tahoma"/>
          <w:szCs w:val="24"/>
        </w:rPr>
      </w:pPr>
      <w:bookmarkStart w:id="0" w:name="bmkTitle"/>
      <w:bookmarkEnd w:id="0"/>
      <w:r w:rsidRPr="00281E33">
        <w:rPr>
          <w:rFonts w:ascii="Tahoma" w:hAnsi="Tahoma" w:cs="Tahoma"/>
          <w:szCs w:val="24"/>
        </w:rPr>
        <w:t>Human Resources</w:t>
      </w:r>
    </w:p>
    <w:p w14:paraId="5DAB6C7B" w14:textId="77777777" w:rsidR="00250B38" w:rsidRPr="00924000" w:rsidRDefault="00DF0876" w:rsidP="00DF0876">
      <w:pPr>
        <w:tabs>
          <w:tab w:val="left" w:pos="2768"/>
        </w:tabs>
        <w:rPr>
          <w:rFonts w:ascii="Tahoma" w:hAnsi="Tahoma" w:cs="Tahoma"/>
        </w:rPr>
      </w:pPr>
      <w:r w:rsidRPr="00924000">
        <w:rPr>
          <w:rFonts w:ascii="Tahoma" w:hAnsi="Tahoma" w:cs="Tahoma"/>
        </w:rPr>
        <w:tab/>
      </w:r>
    </w:p>
    <w:p w14:paraId="2C229A97" w14:textId="77777777" w:rsidR="0044627F" w:rsidRPr="00924000" w:rsidRDefault="002C650C" w:rsidP="0044627F">
      <w:pPr>
        <w:pStyle w:val="StyleStyleHeading3BottomSinglesolidlineAuto075ptLi"/>
        <w:spacing w:before="360" w:after="240"/>
        <w:rPr>
          <w:rFonts w:ascii="Tahoma" w:hAnsi="Tahoma" w:cs="Tahoma"/>
          <w:sz w:val="20"/>
        </w:rPr>
      </w:pPr>
      <w:r w:rsidRPr="00924000">
        <w:rPr>
          <w:rFonts w:ascii="Tahoma" w:hAnsi="Tahoma" w:cs="Tahoma"/>
          <w:sz w:val="20"/>
        </w:rPr>
        <w:t xml:space="preserve">PROFILE SUMMARY </w:t>
      </w:r>
    </w:p>
    <w:p w14:paraId="30F384DC" w14:textId="77777777" w:rsidR="00BB1574" w:rsidRDefault="005255FE" w:rsidP="0044627F">
      <w:pPr>
        <w:pStyle w:val="ListBullet"/>
        <w:numPr>
          <w:ilvl w:val="0"/>
          <w:numId w:val="0"/>
        </w:numPr>
        <w:ind w:left="360"/>
        <w:rPr>
          <w:rFonts w:ascii="Tahoma" w:hAnsi="Tahoma" w:cs="Tahoma"/>
        </w:rPr>
      </w:pPr>
      <w:r w:rsidRPr="005255FE">
        <w:rPr>
          <w:rFonts w:ascii="Tahoma" w:hAnsi="Tahoma" w:cs="Tahoma"/>
        </w:rPr>
        <w:t>Experienced HR professional with strong people management skills and 1-year experience in human resources. Effective communicator skilled in employee relations, recruitment, and performance management.</w:t>
      </w:r>
    </w:p>
    <w:p w14:paraId="41D1FE7A" w14:textId="6E29B8B7" w:rsidR="0044627F" w:rsidRDefault="00BB1574" w:rsidP="00BB1574">
      <w:pPr>
        <w:pStyle w:val="ListBullet"/>
        <w:numPr>
          <w:ilvl w:val="0"/>
          <w:numId w:val="0"/>
        </w:numPr>
        <w:ind w:left="360"/>
        <w:rPr>
          <w:rFonts w:ascii="Tahoma" w:hAnsi="Tahoma" w:cs="Tahoma"/>
        </w:rPr>
      </w:pPr>
      <w:r w:rsidRPr="00DE2DA7">
        <w:rPr>
          <w:rStyle w:val="s1ppyq"/>
          <w:rFonts w:ascii="Tahoma" w:hAnsi="Tahoma" w:cs="Tahoma"/>
          <w:color w:val="000000" w:themeColor="text1"/>
        </w:rPr>
        <w:t xml:space="preserve">Have a growth mindset, always try hard to improve knowledge to become better </w:t>
      </w:r>
      <w:proofErr w:type="gramStart"/>
      <w:r w:rsidRPr="00DE2DA7">
        <w:rPr>
          <w:rStyle w:val="s1ppyq"/>
          <w:rFonts w:ascii="Tahoma" w:hAnsi="Tahoma" w:cs="Tahoma"/>
          <w:color w:val="000000" w:themeColor="text1"/>
        </w:rPr>
        <w:t>in</w:t>
      </w:r>
      <w:r>
        <w:rPr>
          <w:rStyle w:val="s1ppyq"/>
          <w:rFonts w:ascii="Tahoma" w:hAnsi="Tahoma" w:cs="Tahoma"/>
          <w:color w:val="000000" w:themeColor="text1"/>
        </w:rPr>
        <w:t xml:space="preserve"> </w:t>
      </w:r>
      <w:r w:rsidRPr="00DE2DA7">
        <w:rPr>
          <w:rStyle w:val="s1ppyq"/>
          <w:rFonts w:ascii="Tahoma" w:hAnsi="Tahoma" w:cs="Tahoma"/>
          <w:color w:val="000000" w:themeColor="text1"/>
        </w:rPr>
        <w:t>order to</w:t>
      </w:r>
      <w:proofErr w:type="gramEnd"/>
      <w:r w:rsidRPr="00DE2DA7">
        <w:rPr>
          <w:rStyle w:val="s1ppyq"/>
          <w:rFonts w:ascii="Tahoma" w:hAnsi="Tahoma" w:cs="Tahoma"/>
          <w:color w:val="000000" w:themeColor="text1"/>
        </w:rPr>
        <w:t xml:space="preserve"> contribute for the society and the corporations I worked fo</w:t>
      </w:r>
      <w:r>
        <w:rPr>
          <w:rStyle w:val="s1ppyq"/>
          <w:rFonts w:ascii="Tahoma" w:hAnsi="Tahoma" w:cs="Tahoma"/>
          <w:color w:val="000000" w:themeColor="text1"/>
        </w:rPr>
        <w:t>r.</w:t>
      </w:r>
      <w:r w:rsidRPr="00924000">
        <w:rPr>
          <w:rFonts w:ascii="Tahoma" w:hAnsi="Tahoma" w:cs="Tahoma"/>
        </w:rPr>
        <w:t xml:space="preserve"> </w:t>
      </w:r>
      <w:r w:rsidR="0044627F" w:rsidRPr="00924000">
        <w:rPr>
          <w:rFonts w:ascii="Tahoma" w:hAnsi="Tahoma" w:cs="Tahoma"/>
        </w:rPr>
        <w:t xml:space="preserve"> </w:t>
      </w:r>
    </w:p>
    <w:p w14:paraId="07DAC14A" w14:textId="77777777" w:rsidR="00BD7BC6" w:rsidRPr="00924000" w:rsidRDefault="00277B1C" w:rsidP="00347BF3">
      <w:pPr>
        <w:pStyle w:val="StyleStyleHeading3BottomSinglesolidlineAuto075ptLi"/>
        <w:spacing w:before="360" w:after="240"/>
        <w:rPr>
          <w:rFonts w:ascii="Tahoma" w:hAnsi="Tahoma" w:cs="Tahoma"/>
          <w:sz w:val="20"/>
        </w:rPr>
      </w:pPr>
      <w:r w:rsidRPr="00924000">
        <w:rPr>
          <w:rFonts w:ascii="Tahoma" w:hAnsi="Tahoma" w:cs="Tahoma"/>
          <w:sz w:val="20"/>
        </w:rPr>
        <w:t>PROFESSIONAL SUMMARY</w:t>
      </w:r>
    </w:p>
    <w:p w14:paraId="40569A76" w14:textId="064E52A5" w:rsidR="00433EF5" w:rsidRPr="00433EF5" w:rsidRDefault="006D2BD4" w:rsidP="00433EF5">
      <w:pPr>
        <w:pStyle w:val="ListBullet2"/>
        <w:rPr>
          <w:rStyle w:val="Heading4Char"/>
          <w:rFonts w:ascii="Tahoma" w:hAnsi="Tahoma" w:cs="Tahoma"/>
          <w:b w:val="0"/>
          <w:bCs w:val="0"/>
          <w:i w:val="0"/>
          <w:iCs w:val="0"/>
          <w:color w:val="000000" w:themeColor="text1"/>
          <w:szCs w:val="24"/>
          <w:lang w:eastAsia="ja-JP"/>
        </w:rPr>
      </w:pPr>
      <w:bookmarkStart w:id="1" w:name="bmkSummary"/>
      <w:bookmarkEnd w:id="1"/>
      <w:r w:rsidRPr="006D2BD4">
        <w:rPr>
          <w:rStyle w:val="Heading4Char"/>
          <w:rFonts w:ascii="Tahoma" w:hAnsi="Tahoma" w:cs="Tahoma"/>
          <w:b w:val="0"/>
          <w:bCs w:val="0"/>
          <w:i w:val="0"/>
          <w:iCs w:val="0"/>
          <w:color w:val="000000" w:themeColor="text1"/>
        </w:rPr>
        <w:t>Skilled in Microsoft Office applications, including Excel, Word, and PowerPoint.</w:t>
      </w:r>
    </w:p>
    <w:p w14:paraId="557072FD" w14:textId="5AF64350" w:rsidR="00433EF5" w:rsidRPr="00433EF5" w:rsidRDefault="006D2BD4" w:rsidP="00433EF5">
      <w:pPr>
        <w:pStyle w:val="ListBullet2"/>
        <w:rPr>
          <w:rStyle w:val="Heading4Char"/>
          <w:rFonts w:ascii="Tahoma" w:hAnsi="Tahoma" w:cs="Tahoma"/>
          <w:b w:val="0"/>
          <w:bCs w:val="0"/>
          <w:i w:val="0"/>
          <w:iCs w:val="0"/>
          <w:color w:val="000000" w:themeColor="text1"/>
          <w:szCs w:val="24"/>
          <w:lang w:eastAsia="ja-JP"/>
        </w:rPr>
      </w:pPr>
      <w:r>
        <w:rPr>
          <w:rStyle w:val="Heading4Char"/>
          <w:rFonts w:ascii="Tahoma" w:hAnsi="Tahoma" w:cs="Tahoma"/>
          <w:b w:val="0"/>
          <w:bCs w:val="0"/>
          <w:i w:val="0"/>
          <w:iCs w:val="0"/>
          <w:color w:val="000000" w:themeColor="text1"/>
        </w:rPr>
        <w:t>1 year</w:t>
      </w:r>
      <w:r w:rsidR="00433EF5" w:rsidRPr="00433EF5">
        <w:rPr>
          <w:rStyle w:val="Heading4Char"/>
          <w:rFonts w:ascii="Tahoma" w:hAnsi="Tahoma" w:cs="Tahoma"/>
          <w:b w:val="0"/>
          <w:bCs w:val="0"/>
          <w:i w:val="0"/>
          <w:iCs w:val="0"/>
          <w:color w:val="000000" w:themeColor="text1"/>
        </w:rPr>
        <w:t xml:space="preserve"> of experience in </w:t>
      </w:r>
      <w:r>
        <w:rPr>
          <w:rStyle w:val="Heading4Char"/>
          <w:rFonts w:ascii="Tahoma" w:hAnsi="Tahoma" w:cs="Tahoma"/>
          <w:b w:val="0"/>
          <w:bCs w:val="0"/>
          <w:i w:val="0"/>
          <w:iCs w:val="0"/>
          <w:color w:val="000000" w:themeColor="text1"/>
        </w:rPr>
        <w:t xml:space="preserve">Human Resources </w:t>
      </w:r>
      <w:r w:rsidR="00433EF5" w:rsidRPr="00433EF5">
        <w:rPr>
          <w:rStyle w:val="Heading4Char"/>
          <w:rFonts w:ascii="Tahoma" w:hAnsi="Tahoma" w:cs="Tahoma"/>
          <w:b w:val="0"/>
          <w:bCs w:val="0"/>
          <w:i w:val="0"/>
          <w:iCs w:val="0"/>
          <w:color w:val="000000" w:themeColor="text1"/>
        </w:rPr>
        <w:t>position.</w:t>
      </w:r>
    </w:p>
    <w:p w14:paraId="55F830BF" w14:textId="6F8F4A7A" w:rsidR="00433EF5" w:rsidRPr="00433EF5" w:rsidRDefault="009A5D56" w:rsidP="00433EF5">
      <w:pPr>
        <w:pStyle w:val="ListBullet2"/>
        <w:rPr>
          <w:rStyle w:val="Strong"/>
          <w:rFonts w:ascii="Tahoma" w:hAnsi="Tahoma" w:cs="Tahoma"/>
          <w:b w:val="0"/>
          <w:bCs w:val="0"/>
          <w:color w:val="000000" w:themeColor="text1"/>
        </w:rPr>
      </w:pPr>
      <w:r w:rsidRPr="009A5D56">
        <w:rPr>
          <w:rStyle w:val="Heading4Char"/>
          <w:rFonts w:ascii="Tahoma" w:hAnsi="Tahoma" w:cs="Tahoma"/>
          <w:b w:val="0"/>
          <w:bCs w:val="0"/>
          <w:i w:val="0"/>
          <w:iCs w:val="0"/>
          <w:color w:val="000000" w:themeColor="text1"/>
        </w:rPr>
        <w:t>Experienced in personnel coordination, ensuring smooth operations and effective communication within teams</w:t>
      </w:r>
      <w:r w:rsidR="00433EF5" w:rsidRPr="00433EF5">
        <w:rPr>
          <w:rStyle w:val="Heading4Char"/>
          <w:rFonts w:ascii="Tahoma" w:hAnsi="Tahoma" w:cs="Tahoma"/>
          <w:b w:val="0"/>
          <w:bCs w:val="0"/>
          <w:i w:val="0"/>
          <w:iCs w:val="0"/>
          <w:color w:val="000000" w:themeColor="text1"/>
        </w:rPr>
        <w:t>.</w:t>
      </w:r>
      <w:r w:rsidR="00433EF5" w:rsidRPr="00433EF5">
        <w:rPr>
          <w:rStyle w:val="Strong"/>
          <w:rFonts w:ascii="Tahoma" w:eastAsia="MS Mincho" w:hAnsi="Tahoma" w:cs="Tahoma"/>
          <w:b w:val="0"/>
          <w:bCs w:val="0"/>
          <w:color w:val="000000" w:themeColor="text1"/>
        </w:rPr>
        <w:t> </w:t>
      </w:r>
    </w:p>
    <w:p w14:paraId="2D72EB40" w14:textId="70EC256B" w:rsidR="00433EF5" w:rsidRPr="00433EF5" w:rsidRDefault="00AB5F45" w:rsidP="00433EF5">
      <w:pPr>
        <w:pStyle w:val="ListBullet2"/>
        <w:rPr>
          <w:rFonts w:ascii="Tahoma" w:hAnsi="Tahoma" w:cs="Tahoma"/>
          <w:color w:val="000000" w:themeColor="text1"/>
        </w:rPr>
      </w:pPr>
      <w:r w:rsidRPr="00AB5F45">
        <w:rPr>
          <w:rFonts w:ascii="Tahoma" w:hAnsi="Tahoma" w:cs="Tahoma"/>
          <w:color w:val="000000" w:themeColor="text1"/>
        </w:rPr>
        <w:t>Detail-oriented and organized, with a track record of meeting deadlines and delivering high-quality work</w:t>
      </w:r>
      <w:r w:rsidR="00433EF5" w:rsidRPr="00433EF5">
        <w:rPr>
          <w:rFonts w:ascii="Tahoma" w:hAnsi="Tahoma" w:cs="Tahoma"/>
          <w:color w:val="000000" w:themeColor="text1"/>
        </w:rPr>
        <w:t>.</w:t>
      </w:r>
      <w:r w:rsidR="00433EF5" w:rsidRPr="00433EF5">
        <w:rPr>
          <w:rStyle w:val="Heading4Char"/>
          <w:rFonts w:ascii="Tahoma" w:hAnsi="Tahoma" w:cs="Tahoma"/>
          <w:b w:val="0"/>
          <w:bCs w:val="0"/>
          <w:i w:val="0"/>
          <w:iCs w:val="0"/>
          <w:color w:val="000000" w:themeColor="text1"/>
        </w:rPr>
        <w:t xml:space="preserve"> </w:t>
      </w:r>
    </w:p>
    <w:p w14:paraId="2CB7C440" w14:textId="77777777" w:rsidR="00433EF5" w:rsidRPr="00433EF5" w:rsidRDefault="00433EF5" w:rsidP="00433EF5">
      <w:pPr>
        <w:pStyle w:val="ListBullet2"/>
        <w:rPr>
          <w:rFonts w:ascii="Tahoma" w:hAnsi="Tahoma" w:cs="Tahoma"/>
          <w:color w:val="000000" w:themeColor="text1"/>
        </w:rPr>
      </w:pPr>
      <w:r w:rsidRPr="00433EF5">
        <w:rPr>
          <w:rFonts w:ascii="Tahoma" w:hAnsi="Tahoma" w:cs="Tahoma"/>
          <w:color w:val="000000" w:themeColor="text1"/>
        </w:rPr>
        <w:t>Good communication skills in English.</w:t>
      </w:r>
    </w:p>
    <w:p w14:paraId="6A05A809" w14:textId="5BE93467" w:rsidR="004C1820" w:rsidRPr="00433EF5" w:rsidRDefault="00AB5F45" w:rsidP="00433EF5">
      <w:pPr>
        <w:pStyle w:val="ListBullet2"/>
        <w:tabs>
          <w:tab w:val="clear" w:pos="720"/>
        </w:tabs>
        <w:rPr>
          <w:rFonts w:ascii="Tahoma" w:hAnsi="Tahoma" w:cs="Tahoma"/>
          <w:color w:val="000000" w:themeColor="text1"/>
        </w:rPr>
      </w:pPr>
      <w:r w:rsidRPr="00AB5F45">
        <w:rPr>
          <w:rFonts w:ascii="Tahoma" w:eastAsia="MS Mincho" w:hAnsi="Tahoma" w:cs="Tahoma"/>
          <w:color w:val="000000" w:themeColor="text1"/>
          <w:lang w:eastAsia="en-US"/>
        </w:rPr>
        <w:t>Strong problem-solving and multitasking abilities, coupled with excellent interpersonal skills</w:t>
      </w:r>
      <w:r w:rsidR="00433EF5" w:rsidRPr="00433EF5">
        <w:rPr>
          <w:rFonts w:ascii="Tahoma" w:eastAsia="MS Mincho" w:hAnsi="Tahoma" w:cs="Tahoma"/>
          <w:color w:val="000000" w:themeColor="text1"/>
          <w:lang w:eastAsia="en-US"/>
        </w:rPr>
        <w:t>.</w:t>
      </w:r>
    </w:p>
    <w:p w14:paraId="4BEF2461" w14:textId="77777777" w:rsidR="003C51CC" w:rsidRPr="00924000" w:rsidRDefault="003C51CC" w:rsidP="003C51CC">
      <w:pPr>
        <w:pStyle w:val="StyleStyleHeading3BottomSinglesolidlineAuto075ptLi"/>
        <w:spacing w:before="360" w:after="240"/>
        <w:rPr>
          <w:rFonts w:ascii="Tahoma" w:hAnsi="Tahoma" w:cs="Tahoma"/>
          <w:sz w:val="20"/>
        </w:rPr>
      </w:pPr>
      <w:r w:rsidRPr="00924000">
        <w:rPr>
          <w:rFonts w:ascii="Tahoma" w:hAnsi="Tahoma" w:cs="Tahoma"/>
          <w:sz w:val="20"/>
        </w:rPr>
        <w:t>EDUCATION BACKGROUND</w:t>
      </w:r>
    </w:p>
    <w:p w14:paraId="5A39BBE3" w14:textId="07407BA9" w:rsidR="003C51CC" w:rsidRPr="006A52FD" w:rsidRDefault="009130B8" w:rsidP="006A52FD">
      <w:pPr>
        <w:pStyle w:val="ListBullet"/>
        <w:tabs>
          <w:tab w:val="clear" w:pos="360"/>
          <w:tab w:val="clear" w:pos="720"/>
          <w:tab w:val="num" w:pos="1080"/>
        </w:tabs>
        <w:ind w:left="720"/>
        <w:rPr>
          <w:rFonts w:ascii="Tahoma" w:hAnsi="Tahoma" w:cs="Tahoma"/>
        </w:rPr>
      </w:pPr>
      <w:r>
        <w:rPr>
          <w:rFonts w:ascii="Tahoma" w:hAnsi="Tahoma" w:cs="Tahoma"/>
          <w:b/>
        </w:rPr>
        <w:t>Bachelor’s degree</w:t>
      </w:r>
      <w:r w:rsidR="003C51CC" w:rsidRPr="00924000">
        <w:rPr>
          <w:rFonts w:ascii="Tahoma" w:hAnsi="Tahoma" w:cs="Tahoma"/>
        </w:rPr>
        <w:t xml:space="preserve"> –</w:t>
      </w:r>
      <w:r w:rsidR="00AB5F45">
        <w:rPr>
          <w:rFonts w:ascii="Tahoma" w:hAnsi="Tahoma" w:cs="Tahoma"/>
        </w:rPr>
        <w:t xml:space="preserve"> International Business </w:t>
      </w:r>
      <w:r w:rsidR="00374A1C">
        <w:rPr>
          <w:rFonts w:ascii="Tahoma" w:hAnsi="Tahoma" w:cs="Tahoma"/>
        </w:rPr>
        <w:t xml:space="preserve">– </w:t>
      </w:r>
      <w:r w:rsidR="009D20DF">
        <w:rPr>
          <w:rFonts w:ascii="Tahoma" w:hAnsi="Tahoma" w:cs="Tahoma"/>
        </w:rPr>
        <w:t>FPT University</w:t>
      </w:r>
    </w:p>
    <w:p w14:paraId="1B340BA7" w14:textId="77777777" w:rsidR="003C51CC" w:rsidRPr="00924000" w:rsidRDefault="003C51CC" w:rsidP="003C51CC">
      <w:pPr>
        <w:pStyle w:val="StyleStyleHeading3BottomSinglesolidlineAuto075ptLi"/>
        <w:spacing w:before="360" w:after="240"/>
        <w:rPr>
          <w:rFonts w:ascii="Tahoma" w:hAnsi="Tahoma" w:cs="Tahoma"/>
          <w:sz w:val="20"/>
        </w:rPr>
      </w:pPr>
      <w:r w:rsidRPr="00924000">
        <w:rPr>
          <w:rFonts w:ascii="Tahoma" w:hAnsi="Tahoma" w:cs="Tahoma"/>
          <w:sz w:val="20"/>
        </w:rPr>
        <w:t>CERTIFICATES, HONORS AND AWARDS</w:t>
      </w:r>
    </w:p>
    <w:p w14:paraId="093806B2" w14:textId="45A91C9A" w:rsidR="00EC49AE" w:rsidRPr="00D212D2" w:rsidRDefault="00D974CE" w:rsidP="00EC49AE">
      <w:pPr>
        <w:pStyle w:val="ListParagraph"/>
        <w:numPr>
          <w:ilvl w:val="0"/>
          <w:numId w:val="41"/>
        </w:numPr>
        <w:tabs>
          <w:tab w:val="right" w:pos="2400"/>
        </w:tabs>
        <w:overflowPunct/>
        <w:spacing w:line="360" w:lineRule="auto"/>
        <w:textAlignment w:val="auto"/>
        <w:rPr>
          <w:rFonts w:ascii="Tahoma" w:eastAsia="SimSun" w:hAnsi="Tahoma" w:cs="Tahoma"/>
          <w:b/>
          <w:bCs/>
          <w:color w:val="1A1A1A"/>
          <w:lang w:eastAsia="ja-JP"/>
        </w:rPr>
      </w:pPr>
      <w:r>
        <w:rPr>
          <w:rFonts w:ascii="Tahoma" w:eastAsia="SimSun" w:hAnsi="Tahoma" w:cs="Tahoma"/>
          <w:color w:val="1A1A1A"/>
          <w:lang w:eastAsia="ja-JP"/>
        </w:rPr>
        <w:t>T</w:t>
      </w:r>
      <w:r w:rsidR="00C93E41">
        <w:rPr>
          <w:rFonts w:ascii="Tahoma" w:eastAsia="SimSun" w:hAnsi="Tahoma" w:cs="Tahoma"/>
          <w:color w:val="1A1A1A"/>
          <w:lang w:eastAsia="ja-JP"/>
        </w:rPr>
        <w:t>OEIC</w:t>
      </w:r>
      <w:r>
        <w:rPr>
          <w:rFonts w:ascii="Tahoma" w:eastAsia="SimSun" w:hAnsi="Tahoma" w:cs="Tahoma"/>
          <w:color w:val="1A1A1A"/>
          <w:lang w:eastAsia="ja-JP"/>
        </w:rPr>
        <w:t xml:space="preserve"> </w:t>
      </w:r>
      <w:r w:rsidR="00281E33">
        <w:rPr>
          <w:rFonts w:ascii="Tahoma" w:eastAsia="SimSun" w:hAnsi="Tahoma" w:cs="Tahoma"/>
          <w:color w:val="1A1A1A"/>
          <w:lang w:eastAsia="ja-JP"/>
        </w:rPr>
        <w:t>65</w:t>
      </w:r>
      <w:r>
        <w:rPr>
          <w:rFonts w:ascii="Tahoma" w:eastAsia="SimSun" w:hAnsi="Tahoma" w:cs="Tahoma"/>
          <w:color w:val="1A1A1A"/>
          <w:lang w:eastAsia="ja-JP"/>
        </w:rPr>
        <w:t>0</w:t>
      </w:r>
    </w:p>
    <w:p w14:paraId="41C8F396" w14:textId="6D602795" w:rsidR="000A678A" w:rsidRPr="006A52FD" w:rsidRDefault="006A52FD" w:rsidP="006A52FD">
      <w:pPr>
        <w:pStyle w:val="ListBullet2"/>
        <w:numPr>
          <w:ilvl w:val="0"/>
          <w:numId w:val="41"/>
        </w:numPr>
        <w:rPr>
          <w:rFonts w:ascii="Verdana" w:eastAsia="MS Mincho" w:hAnsi="Verdana" w:cs="Tahoma"/>
          <w:lang w:eastAsia="en-US"/>
        </w:rPr>
      </w:pPr>
      <w:r>
        <w:rPr>
          <w:rFonts w:ascii="Verdana" w:eastAsia="MS Mincho" w:hAnsi="Verdana" w:cs="Tahoma"/>
          <w:lang w:eastAsia="en-US"/>
        </w:rPr>
        <w:t xml:space="preserve">British Council’s English Score: </w:t>
      </w:r>
      <w:r w:rsidR="00D86670">
        <w:rPr>
          <w:rFonts w:ascii="Verdana" w:eastAsia="MS Mincho" w:hAnsi="Verdana" w:cs="Tahoma"/>
          <w:lang w:eastAsia="en-US"/>
        </w:rPr>
        <w:t>360</w:t>
      </w:r>
    </w:p>
    <w:p w14:paraId="69D4AAFE" w14:textId="77777777" w:rsidR="003C51CC" w:rsidRPr="00924000" w:rsidRDefault="003C51CC" w:rsidP="003C51CC">
      <w:pPr>
        <w:pStyle w:val="StyleStyleHeading3BottomSinglesolidlineAuto075ptLi"/>
        <w:spacing w:before="360" w:after="240"/>
        <w:rPr>
          <w:rFonts w:ascii="Tahoma" w:hAnsi="Tahoma" w:cs="Tahoma"/>
          <w:sz w:val="20"/>
        </w:rPr>
      </w:pPr>
      <w:r w:rsidRPr="00924000">
        <w:rPr>
          <w:rFonts w:ascii="Tahoma" w:hAnsi="Tahoma" w:cs="Tahoma"/>
          <w:sz w:val="20"/>
        </w:rPr>
        <w:t>LANGUAGE SKILLS</w:t>
      </w:r>
    </w:p>
    <w:p w14:paraId="05FDCB6F" w14:textId="35614176" w:rsidR="009130B8" w:rsidRPr="000F7215" w:rsidRDefault="000F7215" w:rsidP="009130B8">
      <w:pPr>
        <w:pStyle w:val="ListBullet"/>
        <w:tabs>
          <w:tab w:val="clear" w:pos="360"/>
          <w:tab w:val="clear" w:pos="720"/>
          <w:tab w:val="num" w:pos="1080"/>
        </w:tabs>
        <w:ind w:left="720"/>
        <w:rPr>
          <w:rFonts w:cs="Segoe UI"/>
          <w:sz w:val="21"/>
          <w:szCs w:val="21"/>
          <w:shd w:val="clear" w:color="auto" w:fill="FFFFFF"/>
        </w:rPr>
      </w:pPr>
      <w:r>
        <w:rPr>
          <w:rFonts w:ascii="Tahoma" w:hAnsi="Tahoma" w:cs="Tahoma"/>
          <w:b/>
        </w:rPr>
        <w:t xml:space="preserve">English: </w:t>
      </w:r>
      <w:r w:rsidR="00C93E41">
        <w:rPr>
          <w:rFonts w:cs="Segoe UI"/>
          <w:sz w:val="21"/>
          <w:szCs w:val="21"/>
          <w:shd w:val="clear" w:color="auto" w:fill="FFFFFF"/>
        </w:rPr>
        <w:t>Advanced</w:t>
      </w:r>
    </w:p>
    <w:p w14:paraId="152E443E" w14:textId="097FD945" w:rsidR="0038635D" w:rsidRPr="0038635D" w:rsidRDefault="00AB452F" w:rsidP="0038635D">
      <w:pPr>
        <w:pStyle w:val="ListBullet"/>
        <w:tabs>
          <w:tab w:val="clear" w:pos="360"/>
          <w:tab w:val="clear" w:pos="720"/>
          <w:tab w:val="num" w:pos="1080"/>
        </w:tabs>
        <w:ind w:left="720"/>
        <w:rPr>
          <w:rFonts w:ascii="Tahoma" w:hAnsi="Tahoma" w:cs="Tahoma"/>
          <w:b/>
        </w:rPr>
      </w:pPr>
      <w:r w:rsidRPr="00924000">
        <w:rPr>
          <w:rFonts w:ascii="Tahoma" w:hAnsi="Tahoma" w:cs="Tahoma"/>
          <w:b/>
        </w:rPr>
        <w:t xml:space="preserve">Vietnamese: </w:t>
      </w:r>
      <w:r w:rsidRPr="00924000">
        <w:rPr>
          <w:rFonts w:ascii="Tahoma" w:hAnsi="Tahoma" w:cs="Tahoma"/>
        </w:rPr>
        <w:t>Native</w:t>
      </w:r>
    </w:p>
    <w:p w14:paraId="795AFB10" w14:textId="5B9A7332" w:rsidR="0038635D" w:rsidRPr="00924000" w:rsidRDefault="0038635D" w:rsidP="0038635D">
      <w:pPr>
        <w:pStyle w:val="StyleStyleHeading3BottomSinglesolidlineAuto075ptLi"/>
        <w:spacing w:before="360" w:after="24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SOFT </w:t>
      </w:r>
      <w:r w:rsidRPr="00924000">
        <w:rPr>
          <w:rFonts w:ascii="Tahoma" w:hAnsi="Tahoma" w:cs="Tahoma"/>
          <w:sz w:val="20"/>
        </w:rPr>
        <w:t>SKILLS</w:t>
      </w:r>
    </w:p>
    <w:p w14:paraId="3C7BEDB5" w14:textId="2A41BA6F" w:rsidR="0038635D" w:rsidRPr="0038635D" w:rsidRDefault="0038635D" w:rsidP="0038635D">
      <w:pPr>
        <w:pStyle w:val="ListBullet"/>
        <w:tabs>
          <w:tab w:val="clear" w:pos="360"/>
          <w:tab w:val="clear" w:pos="720"/>
          <w:tab w:val="num" w:pos="1080"/>
        </w:tabs>
        <w:ind w:left="720"/>
        <w:rPr>
          <w:rFonts w:ascii="Tahoma" w:hAnsi="Tahoma" w:cs="Tahoma"/>
          <w:b/>
        </w:rPr>
      </w:pPr>
      <w:r w:rsidRPr="00924000">
        <w:rPr>
          <w:rFonts w:ascii="Tahoma" w:hAnsi="Tahoma" w:cs="Tahoma"/>
        </w:rPr>
        <w:t>Time Management</w:t>
      </w:r>
      <w:r>
        <w:rPr>
          <w:rFonts w:ascii="Tahoma" w:hAnsi="Tahoma" w:cs="Tahoma"/>
        </w:rPr>
        <w:t>, Training, Problem–solving, Adaptability, Decision-making, Flexibility, Public Speaking, Confident Communication.</w:t>
      </w:r>
    </w:p>
    <w:p w14:paraId="72A3D3EC" w14:textId="77777777" w:rsidR="00C057B4" w:rsidRPr="00924000" w:rsidRDefault="00C057B4" w:rsidP="006D1DB6">
      <w:pPr>
        <w:pStyle w:val="ListBullet"/>
        <w:numPr>
          <w:ilvl w:val="0"/>
          <w:numId w:val="0"/>
        </w:numPr>
        <w:tabs>
          <w:tab w:val="clear" w:pos="720"/>
        </w:tabs>
        <w:ind w:left="720"/>
        <w:rPr>
          <w:rFonts w:ascii="Tahoma" w:hAnsi="Tahoma" w:cs="Tahoma"/>
          <w:b/>
        </w:rPr>
      </w:pPr>
    </w:p>
    <w:p w14:paraId="0880DD41" w14:textId="77777777" w:rsidR="00196591" w:rsidRPr="00924000" w:rsidRDefault="00196591" w:rsidP="00347BF3">
      <w:pPr>
        <w:pStyle w:val="StyleStyleHeading3BottomSinglesolidlineAuto075ptLi"/>
        <w:spacing w:before="360" w:after="240"/>
        <w:rPr>
          <w:rFonts w:ascii="Tahoma" w:hAnsi="Tahoma" w:cs="Tahoma"/>
          <w:sz w:val="20"/>
        </w:rPr>
      </w:pPr>
      <w:bookmarkStart w:id="2" w:name="bmkEducation"/>
      <w:bookmarkEnd w:id="2"/>
      <w:r w:rsidRPr="00924000">
        <w:rPr>
          <w:rFonts w:ascii="Tahoma" w:hAnsi="Tahoma" w:cs="Tahoma"/>
          <w:sz w:val="20"/>
        </w:rPr>
        <w:lastRenderedPageBreak/>
        <w:t xml:space="preserve">PROFESSIONAL EXPERIENCE </w:t>
      </w:r>
    </w:p>
    <w:p w14:paraId="62471406" w14:textId="3A268840" w:rsidR="003829CD" w:rsidRPr="00924000" w:rsidRDefault="0038635D" w:rsidP="003829CD">
      <w:pPr>
        <w:pStyle w:val="Heading3"/>
        <w:rPr>
          <w:rFonts w:ascii="Tahoma" w:hAnsi="Tahoma" w:cs="Tahoma"/>
          <w:color w:val="000000" w:themeColor="text1"/>
          <w:sz w:val="20"/>
          <w:szCs w:val="20"/>
        </w:rPr>
      </w:pPr>
      <w:r>
        <w:rPr>
          <w:rFonts w:ascii="Tahoma" w:hAnsi="Tahoma" w:cs="Tahoma"/>
          <w:color w:val="000000" w:themeColor="text1"/>
          <w:sz w:val="20"/>
          <w:szCs w:val="20"/>
        </w:rPr>
        <w:t>FPT</w:t>
      </w:r>
      <w:r w:rsidR="0052131C">
        <w:rPr>
          <w:rFonts w:ascii="Tahoma" w:hAnsi="Tahoma" w:cs="Tahoma"/>
          <w:color w:val="000000" w:themeColor="text1"/>
          <w:sz w:val="20"/>
          <w:szCs w:val="20"/>
          <w:lang w:val="vi-VN"/>
        </w:rPr>
        <w:t xml:space="preserve"> Software</w:t>
      </w:r>
      <w:r>
        <w:rPr>
          <w:rFonts w:ascii="Tahoma" w:hAnsi="Tahoma" w:cs="Tahoma"/>
          <w:color w:val="000000" w:themeColor="text1"/>
          <w:sz w:val="20"/>
          <w:szCs w:val="20"/>
        </w:rPr>
        <w:t xml:space="preserve"> Acad</w:t>
      </w:r>
      <w:r w:rsidR="00302271">
        <w:rPr>
          <w:rFonts w:ascii="Tahoma" w:hAnsi="Tahoma" w:cs="Tahoma"/>
          <w:color w:val="000000" w:themeColor="text1"/>
          <w:sz w:val="20"/>
          <w:szCs w:val="20"/>
        </w:rPr>
        <w:t>emy</w:t>
      </w:r>
    </w:p>
    <w:p w14:paraId="6847D867" w14:textId="66D975C2" w:rsidR="00645273" w:rsidRDefault="00645273" w:rsidP="00645273">
      <w:pPr>
        <w:pStyle w:val="Heading4"/>
        <w:spacing w:line="360" w:lineRule="auto"/>
        <w:rPr>
          <w:rFonts w:ascii="Tahoma" w:hAnsi="Tahoma" w:cs="Tahoma"/>
          <w:b w:val="0"/>
          <w:color w:val="000000" w:themeColor="text1"/>
        </w:rPr>
      </w:pPr>
      <w:r>
        <w:rPr>
          <w:rFonts w:ascii="Tahoma" w:hAnsi="Tahoma" w:cs="Tahoma"/>
          <w:b w:val="0"/>
          <w:color w:val="000000" w:themeColor="text1"/>
        </w:rPr>
        <w:t xml:space="preserve">(August 2022 – </w:t>
      </w:r>
      <w:r w:rsidR="00A7468A">
        <w:rPr>
          <w:rFonts w:ascii="Tahoma" w:hAnsi="Tahoma" w:cs="Tahoma"/>
          <w:b w:val="0"/>
          <w:color w:val="000000" w:themeColor="text1"/>
        </w:rPr>
        <w:t>December</w:t>
      </w:r>
      <w:r w:rsidR="00A7468A">
        <w:rPr>
          <w:rFonts w:ascii="Tahoma" w:hAnsi="Tahoma" w:cs="Tahoma"/>
          <w:b w:val="0"/>
          <w:color w:val="000000" w:themeColor="text1"/>
          <w:lang w:val="vi-VN"/>
        </w:rPr>
        <w:t xml:space="preserve"> </w:t>
      </w:r>
      <w:r>
        <w:rPr>
          <w:rFonts w:ascii="Tahoma" w:hAnsi="Tahoma" w:cs="Tahoma"/>
          <w:b w:val="0"/>
          <w:color w:val="000000" w:themeColor="text1"/>
        </w:rPr>
        <w:t>2022</w:t>
      </w:r>
      <w:r w:rsidRPr="00924000">
        <w:rPr>
          <w:rFonts w:ascii="Tahoma" w:hAnsi="Tahoma" w:cs="Tahoma"/>
          <w:b w:val="0"/>
          <w:color w:val="000000" w:themeColor="text1"/>
        </w:rPr>
        <w:t>)</w:t>
      </w:r>
    </w:p>
    <w:p w14:paraId="52A82F8D" w14:textId="50FE4C9D" w:rsidR="00A038EF" w:rsidRDefault="003829CD" w:rsidP="001D0182">
      <w:pPr>
        <w:pStyle w:val="INET-Body"/>
        <w:spacing w:before="240" w:line="360" w:lineRule="auto"/>
        <w:rPr>
          <w:rFonts w:ascii="Tahoma" w:hAnsi="Tahoma" w:cs="Tahoma"/>
          <w:b/>
          <w:bCs/>
          <w:i/>
          <w:iCs/>
          <w:color w:val="000000" w:themeColor="text1"/>
          <w:sz w:val="20"/>
          <w:szCs w:val="20"/>
        </w:rPr>
      </w:pPr>
      <w:r w:rsidRPr="000D4E9F">
        <w:rPr>
          <w:rFonts w:ascii="Tahoma" w:hAnsi="Tahoma" w:cs="Tahoma"/>
          <w:b/>
          <w:bCs/>
          <w:i/>
          <w:iCs/>
          <w:color w:val="000000" w:themeColor="text1"/>
          <w:sz w:val="20"/>
          <w:szCs w:val="20"/>
        </w:rPr>
        <w:t xml:space="preserve">Roles: </w:t>
      </w:r>
      <w:r w:rsidR="0065395E" w:rsidRPr="0065395E">
        <w:rPr>
          <w:rFonts w:ascii="Tahoma" w:hAnsi="Tahoma" w:cs="Tahoma"/>
          <w:b/>
          <w:bCs/>
          <w:i/>
          <w:iCs/>
          <w:color w:val="000000" w:themeColor="text1"/>
          <w:sz w:val="20"/>
          <w:szCs w:val="20"/>
        </w:rPr>
        <w:t>Talent Acquisition | Intern</w:t>
      </w:r>
    </w:p>
    <w:p w14:paraId="2815EDC1" w14:textId="0CA9B133" w:rsidR="00C120F8" w:rsidRPr="001D0182" w:rsidRDefault="001D0182" w:rsidP="00A038EF">
      <w:pPr>
        <w:pStyle w:val="INET-Body"/>
        <w:spacing w:line="360" w:lineRule="auto"/>
        <w:rPr>
          <w:rFonts w:ascii="Tahoma" w:hAnsi="Tahoma" w:cs="Tahoma"/>
          <w:color w:val="000000" w:themeColor="text1"/>
          <w:sz w:val="20"/>
          <w:szCs w:val="20"/>
        </w:rPr>
      </w:pPr>
      <w:r w:rsidRPr="001D0182">
        <w:rPr>
          <w:rFonts w:ascii="Tahoma" w:hAnsi="Tahoma" w:cs="Tahoma"/>
          <w:color w:val="000000" w:themeColor="text1"/>
          <w:sz w:val="20"/>
          <w:szCs w:val="20"/>
        </w:rPr>
        <w:t>Technology Academy under FPT Software is for pupils, students, and working people who intend to pursue the Technology industry. Provides long-term and short-term courses for students from outside the field or learners who want to improve their technology skills.</w:t>
      </w:r>
    </w:p>
    <w:p w14:paraId="2EAC282A" w14:textId="77777777" w:rsidR="00C120F8" w:rsidRPr="00C120F8" w:rsidRDefault="00C120F8" w:rsidP="00C120F8">
      <w:pPr>
        <w:numPr>
          <w:ilvl w:val="0"/>
          <w:numId w:val="42"/>
        </w:numPr>
        <w:overflowPunct/>
        <w:autoSpaceDE/>
        <w:autoSpaceDN/>
        <w:adjustRightInd/>
        <w:spacing w:before="100" w:beforeAutospacing="1" w:after="100" w:afterAutospacing="1" w:line="360" w:lineRule="auto"/>
        <w:textAlignment w:val="auto"/>
        <w:rPr>
          <w:rFonts w:ascii="Tahoma" w:hAnsi="Tahoma" w:cs="Tahoma"/>
        </w:rPr>
      </w:pPr>
      <w:r w:rsidRPr="00C120F8">
        <w:rPr>
          <w:rFonts w:ascii="Tahoma" w:hAnsi="Tahoma" w:cs="Tahoma"/>
        </w:rPr>
        <w:t>Support enrollment for FPT Software Academy.</w:t>
      </w:r>
    </w:p>
    <w:p w14:paraId="1D8D9319" w14:textId="77777777" w:rsidR="00C120F8" w:rsidRPr="00C120F8" w:rsidRDefault="00C120F8" w:rsidP="00C120F8">
      <w:pPr>
        <w:numPr>
          <w:ilvl w:val="0"/>
          <w:numId w:val="42"/>
        </w:numPr>
        <w:overflowPunct/>
        <w:autoSpaceDE/>
        <w:autoSpaceDN/>
        <w:adjustRightInd/>
        <w:spacing w:before="100" w:beforeAutospacing="1" w:after="100" w:afterAutospacing="1" w:line="360" w:lineRule="auto"/>
        <w:textAlignment w:val="auto"/>
        <w:rPr>
          <w:rFonts w:ascii="Tahoma" w:hAnsi="Tahoma" w:cs="Tahoma"/>
        </w:rPr>
      </w:pPr>
      <w:r w:rsidRPr="00C120F8">
        <w:rPr>
          <w:rFonts w:ascii="Tahoma" w:hAnsi="Tahoma" w:cs="Tahoma"/>
        </w:rPr>
        <w:t>Consulting course information, questions from candidates</w:t>
      </w:r>
    </w:p>
    <w:p w14:paraId="5B50F6A1" w14:textId="77777777" w:rsidR="00C120F8" w:rsidRPr="00C120F8" w:rsidRDefault="00C120F8" w:rsidP="00C120F8">
      <w:pPr>
        <w:numPr>
          <w:ilvl w:val="0"/>
          <w:numId w:val="42"/>
        </w:numPr>
        <w:overflowPunct/>
        <w:autoSpaceDE/>
        <w:autoSpaceDN/>
        <w:adjustRightInd/>
        <w:spacing w:before="100" w:beforeAutospacing="1" w:after="100" w:afterAutospacing="1" w:line="360" w:lineRule="auto"/>
        <w:textAlignment w:val="auto"/>
        <w:rPr>
          <w:rFonts w:ascii="Tahoma" w:hAnsi="Tahoma" w:cs="Tahoma"/>
        </w:rPr>
      </w:pPr>
      <w:r w:rsidRPr="00C120F8">
        <w:rPr>
          <w:rFonts w:ascii="Tahoma" w:hAnsi="Tahoma" w:cs="Tahoma"/>
        </w:rPr>
        <w:t>In charge of recruitment for the company.</w:t>
      </w:r>
    </w:p>
    <w:p w14:paraId="4C126271" w14:textId="77777777" w:rsidR="00C120F8" w:rsidRPr="00C120F8" w:rsidRDefault="00C120F8" w:rsidP="00C120F8">
      <w:pPr>
        <w:numPr>
          <w:ilvl w:val="0"/>
          <w:numId w:val="42"/>
        </w:numPr>
        <w:overflowPunct/>
        <w:autoSpaceDE/>
        <w:autoSpaceDN/>
        <w:adjustRightInd/>
        <w:spacing w:before="100" w:beforeAutospacing="1" w:after="100" w:afterAutospacing="1" w:line="360" w:lineRule="auto"/>
        <w:textAlignment w:val="auto"/>
        <w:rPr>
          <w:rFonts w:ascii="Tahoma" w:hAnsi="Tahoma" w:cs="Tahoma"/>
        </w:rPr>
      </w:pPr>
      <w:r w:rsidRPr="00C120F8">
        <w:rPr>
          <w:rFonts w:ascii="Tahoma" w:hAnsi="Tahoma" w:cs="Tahoma"/>
        </w:rPr>
        <w:t>Collect CVs, search for talented candidates.</w:t>
      </w:r>
    </w:p>
    <w:p w14:paraId="78576EBA" w14:textId="77777777" w:rsidR="00C120F8" w:rsidRPr="00C120F8" w:rsidRDefault="00C120F8" w:rsidP="00C120F8">
      <w:pPr>
        <w:numPr>
          <w:ilvl w:val="0"/>
          <w:numId w:val="42"/>
        </w:numPr>
        <w:overflowPunct/>
        <w:autoSpaceDE/>
        <w:autoSpaceDN/>
        <w:adjustRightInd/>
        <w:spacing w:before="100" w:beforeAutospacing="1" w:after="100" w:afterAutospacing="1" w:line="360" w:lineRule="auto"/>
        <w:textAlignment w:val="auto"/>
        <w:rPr>
          <w:rFonts w:ascii="Tahoma" w:hAnsi="Tahoma" w:cs="Tahoma"/>
        </w:rPr>
      </w:pPr>
      <w:r w:rsidRPr="00C120F8">
        <w:rPr>
          <w:rFonts w:ascii="Tahoma" w:hAnsi="Tahoma" w:cs="Tahoma"/>
        </w:rPr>
        <w:t>Complete profile information, check and store.</w:t>
      </w:r>
    </w:p>
    <w:p w14:paraId="4D3FC211" w14:textId="77777777" w:rsidR="00C120F8" w:rsidRPr="00C120F8" w:rsidRDefault="00C120F8" w:rsidP="00C120F8">
      <w:pPr>
        <w:numPr>
          <w:ilvl w:val="0"/>
          <w:numId w:val="42"/>
        </w:numPr>
        <w:overflowPunct/>
        <w:autoSpaceDE/>
        <w:autoSpaceDN/>
        <w:adjustRightInd/>
        <w:spacing w:before="100" w:beforeAutospacing="1" w:after="100" w:afterAutospacing="1" w:line="360" w:lineRule="auto"/>
        <w:textAlignment w:val="auto"/>
        <w:rPr>
          <w:rFonts w:ascii="Tahoma" w:hAnsi="Tahoma" w:cs="Tahoma"/>
        </w:rPr>
      </w:pPr>
      <w:r w:rsidRPr="00C120F8">
        <w:rPr>
          <w:rFonts w:ascii="Tahoma" w:hAnsi="Tahoma" w:cs="Tahoma"/>
        </w:rPr>
        <w:t>Connecting and organizing interviews between candidates and interviewers.</w:t>
      </w:r>
    </w:p>
    <w:p w14:paraId="2204E09E" w14:textId="77777777" w:rsidR="00C120F8" w:rsidRPr="00C120F8" w:rsidRDefault="00C120F8" w:rsidP="00C120F8">
      <w:pPr>
        <w:numPr>
          <w:ilvl w:val="0"/>
          <w:numId w:val="42"/>
        </w:numPr>
        <w:overflowPunct/>
        <w:autoSpaceDE/>
        <w:autoSpaceDN/>
        <w:adjustRightInd/>
        <w:spacing w:before="100" w:beforeAutospacing="1" w:after="100" w:afterAutospacing="1" w:line="360" w:lineRule="auto"/>
        <w:textAlignment w:val="auto"/>
        <w:rPr>
          <w:rFonts w:ascii="Tahoma" w:hAnsi="Tahoma" w:cs="Tahoma"/>
        </w:rPr>
      </w:pPr>
      <w:r w:rsidRPr="00C120F8">
        <w:rPr>
          <w:rFonts w:ascii="Tahoma" w:hAnsi="Tahoma" w:cs="Tahoma"/>
        </w:rPr>
        <w:t>Participating in supporting programs and events to create recruitment resources.</w:t>
      </w:r>
    </w:p>
    <w:p w14:paraId="4D945140" w14:textId="7DCA4117" w:rsidR="00B71D85" w:rsidRPr="00C120F8" w:rsidRDefault="00C120F8" w:rsidP="00C120F8">
      <w:pPr>
        <w:numPr>
          <w:ilvl w:val="0"/>
          <w:numId w:val="42"/>
        </w:numPr>
        <w:overflowPunct/>
        <w:autoSpaceDE/>
        <w:autoSpaceDN/>
        <w:adjustRightInd/>
        <w:spacing w:before="100" w:beforeAutospacing="1" w:after="100" w:afterAutospacing="1" w:line="360" w:lineRule="auto"/>
        <w:textAlignment w:val="auto"/>
        <w:rPr>
          <w:rFonts w:ascii="Tahoma" w:hAnsi="Tahoma" w:cs="Tahoma"/>
        </w:rPr>
      </w:pPr>
      <w:r w:rsidRPr="00C120F8">
        <w:rPr>
          <w:rFonts w:ascii="Tahoma" w:hAnsi="Tahoma" w:cs="Tahoma"/>
        </w:rPr>
        <w:t>Assist in organizing departmental events.</w:t>
      </w:r>
    </w:p>
    <w:p w14:paraId="295B613D" w14:textId="4779E441" w:rsidR="003829CD" w:rsidRPr="00924000" w:rsidRDefault="00103CF2" w:rsidP="003829CD">
      <w:pPr>
        <w:pStyle w:val="Heading3"/>
        <w:rPr>
          <w:rFonts w:ascii="Tahoma" w:hAnsi="Tahoma" w:cs="Tahoma"/>
          <w:color w:val="000000" w:themeColor="text1"/>
          <w:sz w:val="20"/>
          <w:szCs w:val="20"/>
        </w:rPr>
      </w:pPr>
      <w:r>
        <w:rPr>
          <w:rFonts w:ascii="Tahoma" w:hAnsi="Tahoma" w:cs="Tahoma"/>
          <w:color w:val="000000" w:themeColor="text1"/>
          <w:sz w:val="20"/>
          <w:szCs w:val="20"/>
        </w:rPr>
        <w:t>SWA – RDU9</w:t>
      </w:r>
    </w:p>
    <w:p w14:paraId="72A76A62" w14:textId="7D510239" w:rsidR="003829CD" w:rsidRPr="00E15FED" w:rsidRDefault="003829CD" w:rsidP="000E1031">
      <w:pPr>
        <w:pStyle w:val="Heading4"/>
        <w:spacing w:after="240" w:line="360" w:lineRule="auto"/>
        <w:rPr>
          <w:rFonts w:ascii="Tahoma" w:hAnsi="Tahoma" w:cs="Tahoma"/>
          <w:b w:val="0"/>
          <w:color w:val="000000" w:themeColor="text1"/>
        </w:rPr>
      </w:pPr>
      <w:r>
        <w:rPr>
          <w:rFonts w:ascii="Tahoma" w:hAnsi="Tahoma" w:cs="Tahoma"/>
          <w:b w:val="0"/>
          <w:color w:val="000000" w:themeColor="text1"/>
        </w:rPr>
        <w:t>(</w:t>
      </w:r>
      <w:r w:rsidR="00A7468A">
        <w:rPr>
          <w:rFonts w:ascii="Tahoma" w:hAnsi="Tahoma" w:cs="Tahoma"/>
          <w:b w:val="0"/>
          <w:color w:val="000000" w:themeColor="text1"/>
        </w:rPr>
        <w:t>December</w:t>
      </w:r>
      <w:r w:rsidR="00A7468A">
        <w:rPr>
          <w:rFonts w:ascii="Tahoma" w:hAnsi="Tahoma" w:cs="Tahoma"/>
          <w:b w:val="0"/>
          <w:color w:val="000000" w:themeColor="text1"/>
          <w:lang w:val="vi-VN"/>
        </w:rPr>
        <w:t xml:space="preserve"> </w:t>
      </w:r>
      <w:r w:rsidR="006D6275">
        <w:rPr>
          <w:rFonts w:ascii="Tahoma" w:hAnsi="Tahoma" w:cs="Tahoma"/>
          <w:b w:val="0"/>
          <w:color w:val="000000" w:themeColor="text1"/>
        </w:rPr>
        <w:t>2022</w:t>
      </w:r>
      <w:r>
        <w:rPr>
          <w:rFonts w:ascii="Tahoma" w:hAnsi="Tahoma" w:cs="Tahoma"/>
          <w:b w:val="0"/>
          <w:color w:val="000000" w:themeColor="text1"/>
        </w:rPr>
        <w:t xml:space="preserve"> – </w:t>
      </w:r>
      <w:r w:rsidR="00E15FED">
        <w:rPr>
          <w:rFonts w:ascii="Tahoma" w:hAnsi="Tahoma" w:cs="Tahoma"/>
          <w:b w:val="0"/>
          <w:color w:val="000000" w:themeColor="text1"/>
        </w:rPr>
        <w:t>June</w:t>
      </w:r>
      <w:r w:rsidR="00CE2792">
        <w:rPr>
          <w:rFonts w:ascii="Tahoma" w:hAnsi="Tahoma" w:cs="Tahoma"/>
          <w:b w:val="0"/>
          <w:color w:val="000000" w:themeColor="text1"/>
        </w:rPr>
        <w:t xml:space="preserve"> 202</w:t>
      </w:r>
      <w:r w:rsidR="006D6275">
        <w:rPr>
          <w:rFonts w:ascii="Tahoma" w:hAnsi="Tahoma" w:cs="Tahoma"/>
          <w:b w:val="0"/>
          <w:color w:val="000000" w:themeColor="text1"/>
        </w:rPr>
        <w:t>3</w:t>
      </w:r>
      <w:r w:rsidRPr="00924000">
        <w:rPr>
          <w:rFonts w:ascii="Tahoma" w:hAnsi="Tahoma" w:cs="Tahoma"/>
          <w:b w:val="0"/>
          <w:color w:val="000000" w:themeColor="text1"/>
        </w:rPr>
        <w:t>)</w:t>
      </w:r>
    </w:p>
    <w:p w14:paraId="032E28D4" w14:textId="56F91A8A" w:rsidR="001717CC" w:rsidRPr="000E1031" w:rsidRDefault="003829CD" w:rsidP="00A038EF">
      <w:pPr>
        <w:pStyle w:val="INET-Body"/>
        <w:spacing w:line="360" w:lineRule="auto"/>
        <w:rPr>
          <w:rFonts w:ascii="Tahoma" w:hAnsi="Tahoma" w:cs="Tahoma"/>
          <w:b/>
          <w:bCs/>
          <w:i/>
          <w:iCs/>
          <w:color w:val="000000" w:themeColor="text1"/>
          <w:sz w:val="20"/>
          <w:szCs w:val="20"/>
        </w:rPr>
      </w:pPr>
      <w:r w:rsidRPr="00206E2B">
        <w:rPr>
          <w:rFonts w:ascii="Tahoma" w:hAnsi="Tahoma" w:cs="Tahoma"/>
          <w:b/>
          <w:bCs/>
          <w:i/>
          <w:iCs/>
          <w:color w:val="000000" w:themeColor="text1"/>
          <w:sz w:val="20"/>
          <w:szCs w:val="20"/>
        </w:rPr>
        <w:t>Roles</w:t>
      </w:r>
      <w:r w:rsidRPr="00206E2B">
        <w:rPr>
          <w:rFonts w:ascii="Tahoma" w:hAnsi="Tahoma" w:cs="Tahoma"/>
          <w:b/>
          <w:i/>
          <w:iCs/>
          <w:color w:val="000000" w:themeColor="text1"/>
          <w:sz w:val="20"/>
          <w:szCs w:val="20"/>
        </w:rPr>
        <w:t xml:space="preserve">: </w:t>
      </w:r>
      <w:r w:rsidR="00A038EF" w:rsidRPr="000E1031">
        <w:rPr>
          <w:rFonts w:ascii="Tahoma" w:hAnsi="Tahoma" w:cs="Tahoma"/>
          <w:b/>
          <w:bCs/>
          <w:i/>
          <w:iCs/>
          <w:color w:val="000000" w:themeColor="text1"/>
          <w:sz w:val="20"/>
          <w:szCs w:val="20"/>
        </w:rPr>
        <w:t>Workforce Assurance &amp; Resource Development / Contract</w:t>
      </w:r>
    </w:p>
    <w:p w14:paraId="02F3123F" w14:textId="37DDC427" w:rsidR="000E1031" w:rsidRPr="000E1031" w:rsidRDefault="000E1031" w:rsidP="00A038EF">
      <w:pPr>
        <w:pStyle w:val="INET-Body"/>
        <w:spacing w:line="360" w:lineRule="auto"/>
        <w:rPr>
          <w:rFonts w:ascii="Tahoma" w:hAnsi="Tahoma" w:cs="Tahoma"/>
          <w:color w:val="000000" w:themeColor="text1"/>
          <w:sz w:val="20"/>
          <w:szCs w:val="20"/>
        </w:rPr>
      </w:pPr>
      <w:r w:rsidRPr="000E1031">
        <w:rPr>
          <w:rFonts w:ascii="Tahoma" w:hAnsi="Tahoma" w:cs="Tahoma"/>
          <w:color w:val="000000" w:themeColor="text1"/>
          <w:sz w:val="20"/>
          <w:szCs w:val="20"/>
        </w:rPr>
        <w:t xml:space="preserve">FPT Software's unit supports management, internal resource storage and human resource coordination for appropriate projects. Build and develop programs to develop, mobilize and ensure resources within </w:t>
      </w:r>
      <w:proofErr w:type="spellStart"/>
      <w:r w:rsidRPr="000E1031">
        <w:rPr>
          <w:rFonts w:ascii="Tahoma" w:hAnsi="Tahoma" w:cs="Tahoma"/>
          <w:color w:val="000000" w:themeColor="text1"/>
          <w:sz w:val="20"/>
          <w:szCs w:val="20"/>
        </w:rPr>
        <w:t>FSoft</w:t>
      </w:r>
      <w:proofErr w:type="spellEnd"/>
    </w:p>
    <w:p w14:paraId="500180CA" w14:textId="77777777" w:rsidR="008C00C7" w:rsidRPr="008C00C7" w:rsidRDefault="008C00C7" w:rsidP="008C00C7">
      <w:pPr>
        <w:numPr>
          <w:ilvl w:val="0"/>
          <w:numId w:val="42"/>
        </w:numPr>
        <w:overflowPunct/>
        <w:autoSpaceDE/>
        <w:autoSpaceDN/>
        <w:adjustRightInd/>
        <w:spacing w:before="100" w:beforeAutospacing="1" w:after="100" w:afterAutospacing="1" w:line="360" w:lineRule="auto"/>
        <w:textAlignment w:val="auto"/>
        <w:rPr>
          <w:rFonts w:ascii="Tahoma" w:hAnsi="Tahoma" w:cs="Tahoma"/>
        </w:rPr>
      </w:pPr>
      <w:r w:rsidRPr="008C00C7">
        <w:rPr>
          <w:rFonts w:ascii="Tahoma" w:hAnsi="Tahoma" w:cs="Tahoma"/>
        </w:rPr>
        <w:t>Control the unit's resources and handle resource dispatch accordingly.</w:t>
      </w:r>
    </w:p>
    <w:p w14:paraId="64B6A60A" w14:textId="77777777" w:rsidR="008C00C7" w:rsidRPr="008C00C7" w:rsidRDefault="008C00C7" w:rsidP="008C00C7">
      <w:pPr>
        <w:numPr>
          <w:ilvl w:val="0"/>
          <w:numId w:val="42"/>
        </w:numPr>
        <w:overflowPunct/>
        <w:autoSpaceDE/>
        <w:autoSpaceDN/>
        <w:adjustRightInd/>
        <w:spacing w:before="100" w:beforeAutospacing="1" w:after="100" w:afterAutospacing="1" w:line="360" w:lineRule="auto"/>
        <w:textAlignment w:val="auto"/>
        <w:rPr>
          <w:rFonts w:ascii="Tahoma" w:hAnsi="Tahoma" w:cs="Tahoma"/>
        </w:rPr>
      </w:pPr>
      <w:r w:rsidRPr="008C00C7">
        <w:rPr>
          <w:rFonts w:ascii="Tahoma" w:hAnsi="Tahoma" w:cs="Tahoma"/>
        </w:rPr>
        <w:t>Work with production departments to plan resources for each project reasonably.</w:t>
      </w:r>
    </w:p>
    <w:p w14:paraId="4E0CB39C" w14:textId="77777777" w:rsidR="008C00C7" w:rsidRPr="008C00C7" w:rsidRDefault="008C00C7" w:rsidP="008C00C7">
      <w:pPr>
        <w:numPr>
          <w:ilvl w:val="0"/>
          <w:numId w:val="42"/>
        </w:numPr>
        <w:overflowPunct/>
        <w:autoSpaceDE/>
        <w:autoSpaceDN/>
        <w:adjustRightInd/>
        <w:spacing w:before="100" w:beforeAutospacing="1" w:after="100" w:afterAutospacing="1" w:line="360" w:lineRule="auto"/>
        <w:textAlignment w:val="auto"/>
        <w:rPr>
          <w:rFonts w:ascii="Tahoma" w:hAnsi="Tahoma" w:cs="Tahoma"/>
        </w:rPr>
      </w:pPr>
      <w:r w:rsidRPr="008C00C7">
        <w:rPr>
          <w:rFonts w:ascii="Tahoma" w:hAnsi="Tahoma" w:cs="Tahoma"/>
        </w:rPr>
        <w:t>Find potential candidates and supply them to the required unit</w:t>
      </w:r>
    </w:p>
    <w:p w14:paraId="585349AD" w14:textId="77777777" w:rsidR="008C00C7" w:rsidRPr="008C00C7" w:rsidRDefault="008C00C7" w:rsidP="008C00C7">
      <w:pPr>
        <w:numPr>
          <w:ilvl w:val="0"/>
          <w:numId w:val="42"/>
        </w:numPr>
        <w:overflowPunct/>
        <w:autoSpaceDE/>
        <w:autoSpaceDN/>
        <w:adjustRightInd/>
        <w:spacing w:before="100" w:beforeAutospacing="1" w:after="100" w:afterAutospacing="1" w:line="360" w:lineRule="auto"/>
        <w:textAlignment w:val="auto"/>
        <w:rPr>
          <w:rFonts w:ascii="Tahoma" w:hAnsi="Tahoma" w:cs="Tahoma"/>
        </w:rPr>
      </w:pPr>
      <w:r w:rsidRPr="008C00C7">
        <w:rPr>
          <w:rFonts w:ascii="Tahoma" w:hAnsi="Tahoma" w:cs="Tahoma"/>
        </w:rPr>
        <w:t>Support to introduce new projects, technical skills in demand.</w:t>
      </w:r>
    </w:p>
    <w:p w14:paraId="0E3E622B" w14:textId="77777777" w:rsidR="008C00C7" w:rsidRPr="008C00C7" w:rsidRDefault="008C00C7" w:rsidP="008C00C7">
      <w:pPr>
        <w:numPr>
          <w:ilvl w:val="0"/>
          <w:numId w:val="42"/>
        </w:numPr>
        <w:overflowPunct/>
        <w:autoSpaceDE/>
        <w:autoSpaceDN/>
        <w:adjustRightInd/>
        <w:spacing w:before="100" w:beforeAutospacing="1" w:after="100" w:afterAutospacing="1" w:line="360" w:lineRule="auto"/>
        <w:textAlignment w:val="auto"/>
        <w:rPr>
          <w:rFonts w:ascii="Tahoma" w:hAnsi="Tahoma" w:cs="Tahoma"/>
        </w:rPr>
      </w:pPr>
      <w:r w:rsidRPr="008C00C7">
        <w:rPr>
          <w:rFonts w:ascii="Tahoma" w:hAnsi="Tahoma" w:cs="Tahoma"/>
        </w:rPr>
        <w:t>Manage the resource requirements of units and coordinate with the recruitment team to plan a strategy to meet manpower.</w:t>
      </w:r>
    </w:p>
    <w:p w14:paraId="0A48C9D1" w14:textId="77777777" w:rsidR="008C00C7" w:rsidRPr="008C00C7" w:rsidRDefault="008C00C7" w:rsidP="008C00C7">
      <w:pPr>
        <w:numPr>
          <w:ilvl w:val="0"/>
          <w:numId w:val="42"/>
        </w:numPr>
        <w:overflowPunct/>
        <w:autoSpaceDE/>
        <w:autoSpaceDN/>
        <w:adjustRightInd/>
        <w:spacing w:before="100" w:beforeAutospacing="1" w:after="100" w:afterAutospacing="1" w:line="360" w:lineRule="auto"/>
        <w:textAlignment w:val="auto"/>
        <w:rPr>
          <w:rFonts w:ascii="Tahoma" w:hAnsi="Tahoma" w:cs="Tahoma"/>
        </w:rPr>
      </w:pPr>
      <w:r w:rsidRPr="008C00C7">
        <w:rPr>
          <w:rFonts w:ascii="Tahoma" w:hAnsi="Tahoma" w:cs="Tahoma"/>
        </w:rPr>
        <w:t>Connect and organize interviews between candidates and units</w:t>
      </w:r>
    </w:p>
    <w:p w14:paraId="25730143" w14:textId="77777777" w:rsidR="008C00C7" w:rsidRPr="008C00C7" w:rsidRDefault="008C00C7" w:rsidP="008C00C7">
      <w:pPr>
        <w:numPr>
          <w:ilvl w:val="0"/>
          <w:numId w:val="42"/>
        </w:numPr>
        <w:overflowPunct/>
        <w:autoSpaceDE/>
        <w:autoSpaceDN/>
        <w:adjustRightInd/>
        <w:spacing w:before="100" w:beforeAutospacing="1" w:after="100" w:afterAutospacing="1" w:line="360" w:lineRule="auto"/>
        <w:textAlignment w:val="auto"/>
        <w:rPr>
          <w:rFonts w:ascii="Tahoma" w:hAnsi="Tahoma" w:cs="Tahoma"/>
        </w:rPr>
      </w:pPr>
      <w:r w:rsidRPr="008C00C7">
        <w:rPr>
          <w:rFonts w:ascii="Tahoma" w:hAnsi="Tahoma" w:cs="Tahoma"/>
        </w:rPr>
        <w:t>Check and remind the department to ensure that the necessary indicators are satisfactory.</w:t>
      </w:r>
    </w:p>
    <w:p w14:paraId="480432DE" w14:textId="77777777" w:rsidR="008C00C7" w:rsidRPr="008C00C7" w:rsidRDefault="008C00C7" w:rsidP="008C00C7">
      <w:pPr>
        <w:numPr>
          <w:ilvl w:val="0"/>
          <w:numId w:val="42"/>
        </w:numPr>
        <w:overflowPunct/>
        <w:autoSpaceDE/>
        <w:autoSpaceDN/>
        <w:adjustRightInd/>
        <w:spacing w:before="100" w:beforeAutospacing="1" w:after="100" w:afterAutospacing="1" w:line="360" w:lineRule="auto"/>
        <w:textAlignment w:val="auto"/>
        <w:rPr>
          <w:rFonts w:ascii="Tahoma" w:hAnsi="Tahoma" w:cs="Tahoma"/>
        </w:rPr>
      </w:pPr>
      <w:r w:rsidRPr="008C00C7">
        <w:rPr>
          <w:rFonts w:ascii="Tahoma" w:hAnsi="Tahoma" w:cs="Tahoma"/>
        </w:rPr>
        <w:lastRenderedPageBreak/>
        <w:t>Participate in the development and implementation of ideas and programs to develop employees' lives.</w:t>
      </w:r>
    </w:p>
    <w:p w14:paraId="64204C15" w14:textId="77777777" w:rsidR="008C00C7" w:rsidRPr="008C00C7" w:rsidRDefault="008C00C7" w:rsidP="008C00C7">
      <w:pPr>
        <w:numPr>
          <w:ilvl w:val="0"/>
          <w:numId w:val="42"/>
        </w:numPr>
        <w:overflowPunct/>
        <w:autoSpaceDE/>
        <w:autoSpaceDN/>
        <w:adjustRightInd/>
        <w:spacing w:before="100" w:beforeAutospacing="1" w:after="100" w:afterAutospacing="1" w:line="360" w:lineRule="auto"/>
        <w:textAlignment w:val="auto"/>
        <w:rPr>
          <w:rFonts w:ascii="Tahoma" w:hAnsi="Tahoma" w:cs="Tahoma"/>
        </w:rPr>
      </w:pPr>
      <w:r w:rsidRPr="008C00C7">
        <w:rPr>
          <w:rFonts w:ascii="Tahoma" w:hAnsi="Tahoma" w:cs="Tahoma"/>
        </w:rPr>
        <w:t xml:space="preserve">Implement Internal Recruiting activities within </w:t>
      </w:r>
      <w:proofErr w:type="spellStart"/>
      <w:r w:rsidRPr="008C00C7">
        <w:rPr>
          <w:rFonts w:ascii="Tahoma" w:hAnsi="Tahoma" w:cs="Tahoma"/>
        </w:rPr>
        <w:t>FSoft</w:t>
      </w:r>
      <w:proofErr w:type="spellEnd"/>
      <w:r w:rsidRPr="008C00C7">
        <w:rPr>
          <w:rFonts w:ascii="Tahoma" w:hAnsi="Tahoma" w:cs="Tahoma"/>
        </w:rPr>
        <w:t>.</w:t>
      </w:r>
    </w:p>
    <w:p w14:paraId="4613AEE0" w14:textId="77777777" w:rsidR="008C00C7" w:rsidRPr="008C00C7" w:rsidRDefault="008C00C7" w:rsidP="008C00C7">
      <w:pPr>
        <w:numPr>
          <w:ilvl w:val="0"/>
          <w:numId w:val="42"/>
        </w:numPr>
        <w:overflowPunct/>
        <w:autoSpaceDE/>
        <w:autoSpaceDN/>
        <w:adjustRightInd/>
        <w:spacing w:before="100" w:beforeAutospacing="1" w:after="100" w:afterAutospacing="1" w:line="360" w:lineRule="auto"/>
        <w:textAlignment w:val="auto"/>
        <w:rPr>
          <w:rFonts w:ascii="Tahoma" w:hAnsi="Tahoma" w:cs="Tahoma"/>
        </w:rPr>
      </w:pPr>
      <w:r w:rsidRPr="008C00C7">
        <w:rPr>
          <w:rFonts w:ascii="Tahoma" w:hAnsi="Tahoma" w:cs="Tahoma"/>
        </w:rPr>
        <w:t>Implement employee motivation activities.</w:t>
      </w:r>
    </w:p>
    <w:p w14:paraId="7C289AC4" w14:textId="77777777" w:rsidR="008C00C7" w:rsidRPr="008C00C7" w:rsidRDefault="008C00C7" w:rsidP="008C00C7">
      <w:pPr>
        <w:numPr>
          <w:ilvl w:val="0"/>
          <w:numId w:val="42"/>
        </w:numPr>
        <w:overflowPunct/>
        <w:autoSpaceDE/>
        <w:autoSpaceDN/>
        <w:adjustRightInd/>
        <w:spacing w:before="100" w:beforeAutospacing="1" w:after="100" w:afterAutospacing="1" w:line="360" w:lineRule="auto"/>
        <w:textAlignment w:val="auto"/>
        <w:rPr>
          <w:rFonts w:ascii="Tahoma" w:hAnsi="Tahoma" w:cs="Tahoma"/>
        </w:rPr>
      </w:pPr>
      <w:r w:rsidRPr="008C00C7">
        <w:rPr>
          <w:rFonts w:ascii="Tahoma" w:hAnsi="Tahoma" w:cs="Tahoma"/>
        </w:rPr>
        <w:t>Implement reports for departments.</w:t>
      </w:r>
    </w:p>
    <w:p w14:paraId="39D03280" w14:textId="4BAAA738" w:rsidR="001717CC" w:rsidRPr="008C00C7" w:rsidRDefault="001717CC" w:rsidP="008C00C7">
      <w:pPr>
        <w:overflowPunct/>
        <w:autoSpaceDE/>
        <w:autoSpaceDN/>
        <w:adjustRightInd/>
        <w:spacing w:beforeLines="40" w:before="96"/>
        <w:ind w:left="720"/>
        <w:jc w:val="both"/>
        <w:textAlignment w:val="auto"/>
        <w:rPr>
          <w:rFonts w:ascii="Tahoma" w:hAnsi="Tahoma" w:cs="Tahoma"/>
        </w:rPr>
      </w:pPr>
    </w:p>
    <w:p w14:paraId="4EC9FDB1" w14:textId="77777777" w:rsidR="003829CD" w:rsidRPr="003829CD" w:rsidRDefault="003829CD" w:rsidP="003829CD">
      <w:pPr>
        <w:rPr>
          <w:lang w:eastAsia="en-US"/>
        </w:rPr>
      </w:pPr>
    </w:p>
    <w:p w14:paraId="1D5B9F72" w14:textId="77777777" w:rsidR="00AF6680" w:rsidRPr="007F35F8" w:rsidRDefault="00AF6680" w:rsidP="009109D7">
      <w:pPr>
        <w:tabs>
          <w:tab w:val="left" w:pos="20"/>
          <w:tab w:val="left" w:pos="220"/>
          <w:tab w:val="right" w:pos="2400"/>
        </w:tabs>
        <w:overflowPunct/>
        <w:spacing w:line="360" w:lineRule="auto"/>
        <w:ind w:left="720"/>
        <w:textAlignment w:val="auto"/>
        <w:rPr>
          <w:rFonts w:ascii="Tahoma" w:eastAsia="SimSun" w:hAnsi="Tahoma" w:cs="Tahoma"/>
          <w:color w:val="1A1A1A"/>
          <w:lang w:eastAsia="ja-JP"/>
        </w:rPr>
      </w:pPr>
    </w:p>
    <w:sectPr w:rsidR="00AF6680" w:rsidRPr="007F35F8" w:rsidSect="00E74747">
      <w:headerReference w:type="default" r:id="rId8"/>
      <w:footerReference w:type="default" r:id="rId9"/>
      <w:headerReference w:type="first" r:id="rId10"/>
      <w:footerReference w:type="first" r:id="rId11"/>
      <w:type w:val="continuous"/>
      <w:pgSz w:w="12240" w:h="15840"/>
      <w:pgMar w:top="1350" w:right="1440" w:bottom="1440" w:left="144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31C3DC" w14:textId="77777777" w:rsidR="00A408AE" w:rsidRDefault="00A408AE" w:rsidP="00FB08EF">
      <w:r>
        <w:separator/>
      </w:r>
    </w:p>
  </w:endnote>
  <w:endnote w:type="continuationSeparator" w:id="0">
    <w:p w14:paraId="5AD2EA0C" w14:textId="77777777" w:rsidR="00A408AE" w:rsidRDefault="00A408AE" w:rsidP="00FB08EF">
      <w:r>
        <w:continuationSeparator/>
      </w:r>
    </w:p>
  </w:endnote>
  <w:endnote w:type="continuationNotice" w:id="1">
    <w:p w14:paraId="3B7FDA81" w14:textId="77777777" w:rsidR="00A408AE" w:rsidRDefault="00A408A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277160" w14:textId="77777777" w:rsidR="00AB452F" w:rsidRDefault="00AB452F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7732ECED" wp14:editId="77B8252C">
              <wp:simplePos x="0" y="0"/>
              <wp:positionH relativeFrom="column">
                <wp:posOffset>-676275</wp:posOffset>
              </wp:positionH>
              <wp:positionV relativeFrom="paragraph">
                <wp:posOffset>64135</wp:posOffset>
              </wp:positionV>
              <wp:extent cx="5353050" cy="266700"/>
              <wp:effectExtent l="0" t="0" r="0" b="0"/>
              <wp:wrapNone/>
              <wp:docPr id="5" name="Hộp Văn bản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35305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FE9F23F" w14:textId="574E2AA5" w:rsidR="00AB452F" w:rsidRPr="00437B75" w:rsidRDefault="00103CF2" w:rsidP="00AB452F">
                          <w:pPr>
                            <w:pStyle w:val="Footer"/>
                            <w:rPr>
                              <w:caps/>
                              <w:color w:val="808080"/>
                            </w:rPr>
                          </w:pPr>
                          <w:r>
                            <w:t>Nguyen Thi Thao Van</w:t>
                          </w:r>
                          <w:r w:rsidR="00D212D2">
                            <w:t>’s CV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oel="http://schemas.microsoft.com/office/2019/extlst">
          <w:pict>
            <v:shapetype w14:anchorId="7732ECED" id="_x0000_t202" coordsize="21600,21600" o:spt="202" path="m,l,21600r21600,l21600,xe">
              <v:stroke joinstyle="miter"/>
              <v:path gradientshapeok="t" o:connecttype="rect"/>
            </v:shapetype>
            <v:shape id="Hộp Văn bản 5" o:spid="_x0000_s1026" type="#_x0000_t202" style="position:absolute;margin-left:-53.25pt;margin-top:5.05pt;width:421.5pt;height:21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" filled="f" stroked="f" strokeweight=".5pt">
              <v:textbox style="mso-fit-shape-to-text:t" inset="0,,0">
                <w:txbxContent>
                  <w:p w14:paraId="3FE9F23F" w14:textId="574E2AA5" w:rsidR="00AB452F" w:rsidRPr="00437B75" w:rsidRDefault="00103CF2" w:rsidP="00AB452F">
                    <w:pPr>
                      <w:pStyle w:val="Chntrang"/>
                      <w:rPr>
                        <w:caps/>
                        <w:color w:val="808080"/>
                      </w:rPr>
                    </w:pPr>
                    <w:r>
                      <w:t>Nguyen Thi Thao Van</w:t>
                    </w:r>
                    <w:r w:rsidR="00D212D2">
                      <w:t>’s CV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D07B1D" w14:textId="77777777" w:rsidR="00AB452F" w:rsidRDefault="00AB452F">
    <w:pPr>
      <w:pStyle w:val="Foot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063F1C8" wp14:editId="60F166FD">
              <wp:simplePos x="0" y="0"/>
              <wp:positionH relativeFrom="page">
                <wp:posOffset>9525</wp:posOffset>
              </wp:positionH>
              <wp:positionV relativeFrom="page">
                <wp:posOffset>9496425</wp:posOffset>
              </wp:positionV>
              <wp:extent cx="5943600" cy="435610"/>
              <wp:effectExtent l="0" t="0" r="0" b="2540"/>
              <wp:wrapNone/>
              <wp:docPr id="155" name="Nhóm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5943600" cy="435610"/>
                        <a:chOff x="0" y="0"/>
                        <a:chExt cx="5943600" cy="435610"/>
                      </a:xfrm>
                    </wpg:grpSpPr>
                    <wps:wsp>
                      <wps:cNvPr id="156" name="Rectangle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alpha val="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Text Box 157"/>
                      <wps:cNvSpPr txBox="1"/>
                      <wps:spPr>
                        <a:xfrm>
                          <a:off x="228600" y="0"/>
                          <a:ext cx="5353050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3F58F83" w14:textId="77777777" w:rsidR="00C339DA" w:rsidRPr="00437B75" w:rsidRDefault="00C339DA" w:rsidP="00C339DA">
                            <w:pPr>
                              <w:pStyle w:val="Footer"/>
                              <w:rPr>
                                <w:caps/>
                                <w:color w:val="808080"/>
                              </w:rPr>
                            </w:pPr>
                            <w:r>
                              <w:t>Nguyen Thi Thao Van’s CV</w:t>
                            </w:r>
                          </w:p>
                          <w:p w14:paraId="1C59BDE5" w14:textId="5B151C8F" w:rsidR="00AB452F" w:rsidRPr="00437B75" w:rsidRDefault="00AB452F" w:rsidP="00AB452F">
                            <w:pPr>
                              <w:pStyle w:val="Footer"/>
                              <w:rPr>
                                <w:caps/>
                                <w:color w:val="8080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>
          <w:pict>
            <v:group w14:anchorId="2063F1C8" id="Nhóm 155" o:spid="_x0000_s1027" style="position:absolute;margin-left:.75pt;margin-top:747.75pt;width:468pt;height:34.3pt;z-index:251658240;mso-position-horizontal-relative:page;mso-position-vertical-relative:page" coordsize="59436,43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">
              <v:rect id="Rectangle 156" o:spid="_x0000_s1028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" fillcolor="window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7" o:spid="_x0000_s1029" type="#_x0000_t202" style="position:absolute;left:2286;width:53530;height:43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53F58F83" w14:textId="77777777" w:rsidR="00C339DA" w:rsidRPr="00437B75" w:rsidRDefault="00C339DA" w:rsidP="00C339DA">
                      <w:pPr>
                        <w:pStyle w:val="Chntrang"/>
                        <w:rPr>
                          <w:caps/>
                          <w:color w:val="808080"/>
                        </w:rPr>
                      </w:pPr>
                      <w:r>
                        <w:t xml:space="preserve">Nguyen </w:t>
                      </w:r>
                      <w:proofErr w:type="spellStart"/>
                      <w:r>
                        <w:t>Thi</w:t>
                      </w:r>
                      <w:proofErr w:type="spellEnd"/>
                      <w:r>
                        <w:t xml:space="preserve"> Thao Van’s CV</w:t>
                      </w:r>
                    </w:p>
                    <w:p w14:paraId="1C59BDE5" w14:textId="5B151C8F" w:rsidR="00AB452F" w:rsidRPr="00437B75" w:rsidRDefault="00AB452F" w:rsidP="00AB452F">
                      <w:pPr>
                        <w:pStyle w:val="Chntrang"/>
                        <w:rPr>
                          <w:caps/>
                          <w:color w:val="808080"/>
                        </w:rPr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4DC89A" w14:textId="77777777" w:rsidR="00A408AE" w:rsidRDefault="00A408AE" w:rsidP="00FB08EF">
      <w:r>
        <w:separator/>
      </w:r>
    </w:p>
  </w:footnote>
  <w:footnote w:type="continuationSeparator" w:id="0">
    <w:p w14:paraId="7DC7783A" w14:textId="77777777" w:rsidR="00A408AE" w:rsidRDefault="00A408AE" w:rsidP="00FB08EF">
      <w:r>
        <w:continuationSeparator/>
      </w:r>
    </w:p>
  </w:footnote>
  <w:footnote w:type="continuationNotice" w:id="1">
    <w:p w14:paraId="3773D42D" w14:textId="77777777" w:rsidR="00A408AE" w:rsidRDefault="00A408A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450" w:type="dxa"/>
      <w:tblInd w:w="108" w:type="dxa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2878"/>
      <w:gridCol w:w="1982"/>
      <w:gridCol w:w="3150"/>
      <w:gridCol w:w="1440"/>
    </w:tblGrid>
    <w:tr w:rsidR="004D0E05" w14:paraId="5BFF5C4D" w14:textId="77777777">
      <w:tc>
        <w:tcPr>
          <w:tcW w:w="4860" w:type="dxa"/>
          <w:gridSpan w:val="2"/>
        </w:tcPr>
        <w:p w14:paraId="45FB0818" w14:textId="77777777" w:rsidR="004D0E05" w:rsidRDefault="004D0E05" w:rsidP="004D1A3B">
          <w:pPr>
            <w:pStyle w:val="Header"/>
          </w:pPr>
        </w:p>
      </w:tc>
      <w:tc>
        <w:tcPr>
          <w:tcW w:w="3150" w:type="dxa"/>
        </w:tcPr>
        <w:p w14:paraId="049F31CB" w14:textId="77777777" w:rsidR="00106B7D" w:rsidRPr="005F2740" w:rsidRDefault="00106B7D" w:rsidP="00B10B60">
          <w:pPr>
            <w:pStyle w:val="Header"/>
            <w:rPr>
              <w:sz w:val="18"/>
              <w:szCs w:val="18"/>
            </w:rPr>
          </w:pPr>
        </w:p>
      </w:tc>
      <w:tc>
        <w:tcPr>
          <w:tcW w:w="1440" w:type="dxa"/>
        </w:tcPr>
        <w:p w14:paraId="53128261" w14:textId="77777777" w:rsidR="004D0E05" w:rsidRDefault="004D0E05" w:rsidP="004D1A3B">
          <w:pPr>
            <w:pStyle w:val="Header"/>
            <w:rPr>
              <w:b/>
              <w:sz w:val="18"/>
              <w:szCs w:val="18"/>
            </w:rPr>
          </w:pPr>
        </w:p>
        <w:p w14:paraId="57BC548D" w14:textId="5F5ED926" w:rsidR="004D0E05" w:rsidRPr="005F2740" w:rsidRDefault="00165043" w:rsidP="004D1A3B">
          <w:pPr>
            <w:pStyle w:val="Header"/>
            <w:jc w:val="right"/>
            <w:rPr>
              <w:sz w:val="18"/>
              <w:szCs w:val="18"/>
            </w:rPr>
          </w:pPr>
          <w:r>
            <w:fldChar w:fldCharType="begin"/>
          </w:r>
          <w:r w:rsidR="004D0E05">
            <w:instrText xml:space="preserve"> PAGE  \* Arabic  \* MERGEFORMAT </w:instrText>
          </w:r>
          <w:r>
            <w:fldChar w:fldCharType="separate"/>
          </w:r>
          <w:r w:rsidR="00BD2316" w:rsidRPr="00BD2316">
            <w:rPr>
              <w:noProof/>
              <w:sz w:val="18"/>
              <w:szCs w:val="18"/>
            </w:rPr>
            <w:t>4</w:t>
          </w:r>
          <w:r>
            <w:rPr>
              <w:noProof/>
              <w:sz w:val="18"/>
              <w:szCs w:val="18"/>
            </w:rPr>
            <w:fldChar w:fldCharType="end"/>
          </w:r>
          <w:r w:rsidR="004D0E05" w:rsidRPr="005F2740">
            <w:rPr>
              <w:sz w:val="18"/>
              <w:szCs w:val="18"/>
            </w:rPr>
            <w:t>/</w:t>
          </w:r>
          <w:r w:rsidR="00A408AE">
            <w:fldChar w:fldCharType="begin"/>
          </w:r>
          <w:r w:rsidR="00A408AE">
            <w:instrText xml:space="preserve"> NUMPAGES   \* MERGEFORMAT </w:instrText>
          </w:r>
          <w:r w:rsidR="00A408AE">
            <w:fldChar w:fldCharType="separate"/>
          </w:r>
          <w:r w:rsidR="00BD2316" w:rsidRPr="00BD2316">
            <w:rPr>
              <w:noProof/>
              <w:sz w:val="18"/>
              <w:szCs w:val="18"/>
            </w:rPr>
            <w:t>4</w:t>
          </w:r>
          <w:r w:rsidR="00A408AE">
            <w:rPr>
              <w:noProof/>
              <w:sz w:val="18"/>
              <w:szCs w:val="18"/>
            </w:rPr>
            <w:fldChar w:fldCharType="end"/>
          </w:r>
        </w:p>
      </w:tc>
    </w:tr>
    <w:tr w:rsidR="004D0E05" w14:paraId="62486C05" w14:textId="77777777">
      <w:tc>
        <w:tcPr>
          <w:tcW w:w="2878" w:type="dxa"/>
        </w:tcPr>
        <w:p w14:paraId="4101652C" w14:textId="77777777" w:rsidR="004D0E05" w:rsidRDefault="004D0E05">
          <w:pPr>
            <w:pStyle w:val="Header"/>
            <w:rPr>
              <w:noProof/>
              <w:lang w:eastAsia="en-US"/>
            </w:rPr>
          </w:pPr>
        </w:p>
      </w:tc>
      <w:tc>
        <w:tcPr>
          <w:tcW w:w="5132" w:type="dxa"/>
          <w:gridSpan w:val="2"/>
        </w:tcPr>
        <w:p w14:paraId="4B99056E" w14:textId="77777777" w:rsidR="004D0E05" w:rsidRPr="00AE2CA9" w:rsidRDefault="004D0E05">
          <w:pPr>
            <w:pStyle w:val="Header"/>
            <w:rPr>
              <w:b/>
              <w:sz w:val="18"/>
              <w:szCs w:val="18"/>
            </w:rPr>
          </w:pPr>
        </w:p>
      </w:tc>
      <w:tc>
        <w:tcPr>
          <w:tcW w:w="1440" w:type="dxa"/>
        </w:tcPr>
        <w:p w14:paraId="1299C43A" w14:textId="77777777" w:rsidR="004D0E05" w:rsidRPr="00AE2CA9" w:rsidRDefault="004D0E05">
          <w:pPr>
            <w:pStyle w:val="Header"/>
            <w:rPr>
              <w:b/>
              <w:sz w:val="18"/>
              <w:szCs w:val="18"/>
            </w:rPr>
          </w:pPr>
        </w:p>
      </w:tc>
    </w:tr>
  </w:tbl>
  <w:p w14:paraId="4DDBEF00" w14:textId="77777777" w:rsidR="004D0E05" w:rsidRDefault="004D0E05">
    <w:pPr>
      <w:pStyle w:val="Header"/>
    </w:pPr>
  </w:p>
  <w:p w14:paraId="3461D779" w14:textId="77777777" w:rsidR="004D0E05" w:rsidRDefault="004D0E0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800" w:type="dxa"/>
      <w:tblInd w:w="-612" w:type="dxa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3666"/>
      <w:gridCol w:w="7134"/>
    </w:tblGrid>
    <w:tr w:rsidR="004D0E05" w14:paraId="34CE0A41" w14:textId="77777777">
      <w:tc>
        <w:tcPr>
          <w:tcW w:w="3600" w:type="dxa"/>
        </w:tcPr>
        <w:p w14:paraId="62EBF3C5" w14:textId="77777777" w:rsidR="004D0E05" w:rsidRDefault="007C1EB2" w:rsidP="000C030E">
          <w:pPr>
            <w:pStyle w:val="Header"/>
          </w:pPr>
          <w:r w:rsidRPr="0031011B">
            <w:rPr>
              <w:noProof/>
              <w:lang w:eastAsia="en-US"/>
            </w:rPr>
            <w:drawing>
              <wp:inline distT="0" distB="0" distL="0" distR="0" wp14:anchorId="1CA2673C" wp14:editId="6613D2E4">
                <wp:extent cx="2190750" cy="793750"/>
                <wp:effectExtent l="0" t="0" r="0" b="6350"/>
                <wp:docPr id="2" name="Hình ảnh 2" descr="E:\HR\OffLetter\FPT Software Ngang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:\HR\OffLetter\FPT Software Ngang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90750" cy="793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00" w:type="dxa"/>
        </w:tcPr>
        <w:p w14:paraId="6D98A12B" w14:textId="77777777" w:rsidR="004D0E05" w:rsidRPr="00AE2CA9" w:rsidRDefault="004D0E05" w:rsidP="0025173A">
          <w:pPr>
            <w:shd w:val="clear" w:color="auto" w:fill="FFFFFF"/>
            <w:overflowPunct/>
            <w:autoSpaceDE/>
            <w:autoSpaceDN/>
            <w:adjustRightInd/>
            <w:spacing w:line="240" w:lineRule="atLeast"/>
            <w:ind w:left="2824"/>
            <w:rPr>
              <w:b/>
              <w:sz w:val="18"/>
              <w:szCs w:val="18"/>
            </w:rPr>
          </w:pPr>
        </w:p>
      </w:tc>
    </w:tr>
    <w:tr w:rsidR="004D0E05" w14:paraId="2946DB82" w14:textId="77777777" w:rsidTr="00347BF3">
      <w:trPr>
        <w:trHeight w:val="80"/>
      </w:trPr>
      <w:tc>
        <w:tcPr>
          <w:tcW w:w="3600" w:type="dxa"/>
        </w:tcPr>
        <w:p w14:paraId="5997CC1D" w14:textId="77777777" w:rsidR="004D0E05" w:rsidRDefault="004D0E05" w:rsidP="000C030E">
          <w:pPr>
            <w:pStyle w:val="Header"/>
            <w:rPr>
              <w:noProof/>
              <w:lang w:eastAsia="en-US"/>
            </w:rPr>
          </w:pPr>
        </w:p>
      </w:tc>
      <w:tc>
        <w:tcPr>
          <w:tcW w:w="7200" w:type="dxa"/>
        </w:tcPr>
        <w:p w14:paraId="110FFD37" w14:textId="77777777" w:rsidR="004D0E05" w:rsidRPr="00AE2CA9" w:rsidRDefault="004D0E05" w:rsidP="000C030E">
          <w:pPr>
            <w:pStyle w:val="Header"/>
            <w:rPr>
              <w:b/>
              <w:sz w:val="18"/>
              <w:szCs w:val="18"/>
            </w:rPr>
          </w:pPr>
        </w:p>
      </w:tc>
    </w:tr>
  </w:tbl>
  <w:p w14:paraId="6B699379" w14:textId="77777777" w:rsidR="004D0E05" w:rsidRDefault="004D0E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3"/>
    <w:multiLevelType w:val="singleLevel"/>
    <w:tmpl w:val="5D6EB7C2"/>
    <w:lvl w:ilvl="0">
      <w:start w:val="1"/>
      <w:numFmt w:val="bullet"/>
      <w:pStyle w:val="ListBullet2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6A84E72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2716804"/>
    <w:multiLevelType w:val="hybridMultilevel"/>
    <w:tmpl w:val="5EDA62EA"/>
    <w:lvl w:ilvl="0" w:tplc="0CBA8F2C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MS Mincho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AE7CCC"/>
    <w:multiLevelType w:val="hybridMultilevel"/>
    <w:tmpl w:val="F514BDE6"/>
    <w:lvl w:ilvl="0" w:tplc="C64CFD7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9FC4E0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02F5E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84CCB7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4807FB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58CE9D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D2036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26CA8E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D08EDB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CF1E79"/>
    <w:multiLevelType w:val="hybridMultilevel"/>
    <w:tmpl w:val="89561A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0275E8A"/>
    <w:multiLevelType w:val="multilevel"/>
    <w:tmpl w:val="5004F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615F9A"/>
    <w:multiLevelType w:val="hybridMultilevel"/>
    <w:tmpl w:val="DBF27B84"/>
    <w:lvl w:ilvl="0" w:tplc="6D62B6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AAE35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27A75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5446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B8D33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B586D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428C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B4A71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6A2AE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EC43B5"/>
    <w:multiLevelType w:val="multilevel"/>
    <w:tmpl w:val="2EE2FEFE"/>
    <w:styleLink w:val="BulletPoint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FF0000"/>
        <w:sz w:val="22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EA19CE"/>
    <w:multiLevelType w:val="hybridMultilevel"/>
    <w:tmpl w:val="84A4FB2A"/>
    <w:lvl w:ilvl="0" w:tplc="A112A656">
      <w:start w:val="1"/>
      <w:numFmt w:val="bullet"/>
      <w:lvlText w:val="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B8610A4"/>
    <w:multiLevelType w:val="multilevel"/>
    <w:tmpl w:val="25629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7C60F9"/>
    <w:multiLevelType w:val="hybridMultilevel"/>
    <w:tmpl w:val="F21E2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0376E9"/>
    <w:multiLevelType w:val="hybridMultilevel"/>
    <w:tmpl w:val="56A21B2E"/>
    <w:lvl w:ilvl="0" w:tplc="B3B4B15E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6FF17D0"/>
    <w:multiLevelType w:val="hybridMultilevel"/>
    <w:tmpl w:val="56208D80"/>
    <w:lvl w:ilvl="0" w:tplc="B3B4B15E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86A6F88"/>
    <w:multiLevelType w:val="hybridMultilevel"/>
    <w:tmpl w:val="4A367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BB509F"/>
    <w:multiLevelType w:val="hybridMultilevel"/>
    <w:tmpl w:val="43929768"/>
    <w:lvl w:ilvl="0" w:tplc="B3B4B15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9AC200B"/>
    <w:multiLevelType w:val="hybridMultilevel"/>
    <w:tmpl w:val="D5C8E0B8"/>
    <w:lvl w:ilvl="0" w:tplc="C6DC8AA2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AE068E"/>
    <w:multiLevelType w:val="hybridMultilevel"/>
    <w:tmpl w:val="C91CC838"/>
    <w:lvl w:ilvl="0" w:tplc="A02C499A">
      <w:start w:val="1"/>
      <w:numFmt w:val="bullet"/>
      <w:pStyle w:val="Description3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63B9076E"/>
    <w:multiLevelType w:val="hybridMultilevel"/>
    <w:tmpl w:val="5DCCC5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6"/>
  </w:num>
  <w:num w:numId="4">
    <w:abstractNumId w:val="17"/>
  </w:num>
  <w:num w:numId="5">
    <w:abstractNumId w:val="7"/>
  </w:num>
  <w:num w:numId="6">
    <w:abstractNumId w:val="4"/>
  </w:num>
  <w:num w:numId="7">
    <w:abstractNumId w:val="12"/>
  </w:num>
  <w:num w:numId="8">
    <w:abstractNumId w:val="11"/>
  </w:num>
  <w:num w:numId="9">
    <w:abstractNumId w:val="0"/>
  </w:num>
  <w:num w:numId="10">
    <w:abstractNumId w:val="14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1"/>
  </w:num>
  <w:num w:numId="25">
    <w:abstractNumId w:val="3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13"/>
  </w:num>
  <w:num w:numId="33">
    <w:abstractNumId w:val="1"/>
  </w:num>
  <w:num w:numId="34">
    <w:abstractNumId w:val="1"/>
  </w:num>
  <w:num w:numId="35">
    <w:abstractNumId w:val="1"/>
  </w:num>
  <w:num w:numId="36">
    <w:abstractNumId w:val="1"/>
  </w:num>
  <w:num w:numId="37">
    <w:abstractNumId w:val="1"/>
  </w:num>
  <w:num w:numId="38">
    <w:abstractNumId w:val="1"/>
  </w:num>
  <w:num w:numId="39">
    <w:abstractNumId w:val="10"/>
  </w:num>
  <w:num w:numId="40">
    <w:abstractNumId w:val="1"/>
  </w:num>
  <w:num w:numId="41">
    <w:abstractNumId w:val="6"/>
  </w:num>
  <w:num w:numId="42">
    <w:abstractNumId w:val="15"/>
  </w:num>
  <w:num w:numId="43">
    <w:abstractNumId w:val="15"/>
  </w:num>
  <w:num w:numId="44">
    <w:abstractNumId w:val="1"/>
  </w:num>
  <w:num w:numId="45">
    <w:abstractNumId w:val="1"/>
  </w:num>
  <w:num w:numId="46">
    <w:abstractNumId w:val="1"/>
  </w:num>
  <w:num w:numId="47">
    <w:abstractNumId w:val="2"/>
  </w:num>
  <w:num w:numId="48">
    <w:abstractNumId w:val="8"/>
  </w:num>
  <w:num w:numId="49">
    <w:abstractNumId w:val="9"/>
  </w:num>
  <w:num w:numId="50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3D71"/>
    <w:rsid w:val="00000656"/>
    <w:rsid w:val="0001001E"/>
    <w:rsid w:val="0001097B"/>
    <w:rsid w:val="00013A84"/>
    <w:rsid w:val="00015DAC"/>
    <w:rsid w:val="0002291C"/>
    <w:rsid w:val="00023679"/>
    <w:rsid w:val="00025B45"/>
    <w:rsid w:val="00026FD7"/>
    <w:rsid w:val="00040AC1"/>
    <w:rsid w:val="00040FB4"/>
    <w:rsid w:val="00046419"/>
    <w:rsid w:val="00046D4F"/>
    <w:rsid w:val="00055322"/>
    <w:rsid w:val="000561B1"/>
    <w:rsid w:val="00057262"/>
    <w:rsid w:val="00063D1E"/>
    <w:rsid w:val="00064255"/>
    <w:rsid w:val="00066253"/>
    <w:rsid w:val="00070E8D"/>
    <w:rsid w:val="0007156F"/>
    <w:rsid w:val="00092A50"/>
    <w:rsid w:val="000A061F"/>
    <w:rsid w:val="000A1554"/>
    <w:rsid w:val="000A555B"/>
    <w:rsid w:val="000A678A"/>
    <w:rsid w:val="000A7BC0"/>
    <w:rsid w:val="000B0D4B"/>
    <w:rsid w:val="000B1254"/>
    <w:rsid w:val="000B14C2"/>
    <w:rsid w:val="000B26B3"/>
    <w:rsid w:val="000B4500"/>
    <w:rsid w:val="000C030E"/>
    <w:rsid w:val="000C162B"/>
    <w:rsid w:val="000C1E82"/>
    <w:rsid w:val="000C3E5C"/>
    <w:rsid w:val="000C4000"/>
    <w:rsid w:val="000C7E9D"/>
    <w:rsid w:val="000D4E9F"/>
    <w:rsid w:val="000E1031"/>
    <w:rsid w:val="000E11C8"/>
    <w:rsid w:val="000E1E72"/>
    <w:rsid w:val="000F0F4A"/>
    <w:rsid w:val="000F2A88"/>
    <w:rsid w:val="000F4FBD"/>
    <w:rsid w:val="000F7215"/>
    <w:rsid w:val="00103CF2"/>
    <w:rsid w:val="00106B7D"/>
    <w:rsid w:val="001165CB"/>
    <w:rsid w:val="001166B6"/>
    <w:rsid w:val="001177D2"/>
    <w:rsid w:val="0012246B"/>
    <w:rsid w:val="0012436C"/>
    <w:rsid w:val="00126623"/>
    <w:rsid w:val="00132961"/>
    <w:rsid w:val="00132B1E"/>
    <w:rsid w:val="001339A9"/>
    <w:rsid w:val="00135812"/>
    <w:rsid w:val="00135F47"/>
    <w:rsid w:val="001403B0"/>
    <w:rsid w:val="00142C89"/>
    <w:rsid w:val="00145FDE"/>
    <w:rsid w:val="001479E9"/>
    <w:rsid w:val="001506DB"/>
    <w:rsid w:val="00156DEC"/>
    <w:rsid w:val="0016009D"/>
    <w:rsid w:val="00160B7B"/>
    <w:rsid w:val="001644B5"/>
    <w:rsid w:val="00165043"/>
    <w:rsid w:val="001674C7"/>
    <w:rsid w:val="001717CC"/>
    <w:rsid w:val="00172962"/>
    <w:rsid w:val="0017645F"/>
    <w:rsid w:val="00176957"/>
    <w:rsid w:val="0019543E"/>
    <w:rsid w:val="00196591"/>
    <w:rsid w:val="001A0150"/>
    <w:rsid w:val="001A1C4D"/>
    <w:rsid w:val="001A69E1"/>
    <w:rsid w:val="001B730F"/>
    <w:rsid w:val="001C0BC2"/>
    <w:rsid w:val="001D0182"/>
    <w:rsid w:val="001D34E4"/>
    <w:rsid w:val="001D40E2"/>
    <w:rsid w:val="001E0B01"/>
    <w:rsid w:val="001E0B0E"/>
    <w:rsid w:val="001E18C7"/>
    <w:rsid w:val="001E772C"/>
    <w:rsid w:val="001E7B55"/>
    <w:rsid w:val="001F1B08"/>
    <w:rsid w:val="001F24B9"/>
    <w:rsid w:val="001F68CC"/>
    <w:rsid w:val="00203350"/>
    <w:rsid w:val="0020461C"/>
    <w:rsid w:val="00204670"/>
    <w:rsid w:val="00206E2B"/>
    <w:rsid w:val="00206E4F"/>
    <w:rsid w:val="00213571"/>
    <w:rsid w:val="002146AD"/>
    <w:rsid w:val="0021487D"/>
    <w:rsid w:val="00224206"/>
    <w:rsid w:val="002308DD"/>
    <w:rsid w:val="00235994"/>
    <w:rsid w:val="00241C0B"/>
    <w:rsid w:val="00247404"/>
    <w:rsid w:val="00250B38"/>
    <w:rsid w:val="002510EF"/>
    <w:rsid w:val="0025173A"/>
    <w:rsid w:val="002535FF"/>
    <w:rsid w:val="002536FD"/>
    <w:rsid w:val="00261379"/>
    <w:rsid w:val="00261C13"/>
    <w:rsid w:val="00264DF5"/>
    <w:rsid w:val="0026623E"/>
    <w:rsid w:val="00266300"/>
    <w:rsid w:val="00272B99"/>
    <w:rsid w:val="00272CCD"/>
    <w:rsid w:val="00277B1C"/>
    <w:rsid w:val="002804EB"/>
    <w:rsid w:val="00281810"/>
    <w:rsid w:val="00281E33"/>
    <w:rsid w:val="00281E89"/>
    <w:rsid w:val="002828AA"/>
    <w:rsid w:val="00287F6C"/>
    <w:rsid w:val="0029075A"/>
    <w:rsid w:val="00294A22"/>
    <w:rsid w:val="002975E8"/>
    <w:rsid w:val="002A5306"/>
    <w:rsid w:val="002C345F"/>
    <w:rsid w:val="002C531E"/>
    <w:rsid w:val="002C650C"/>
    <w:rsid w:val="002C772B"/>
    <w:rsid w:val="002C784F"/>
    <w:rsid w:val="002D2E2E"/>
    <w:rsid w:val="002D7D5C"/>
    <w:rsid w:val="002E05A5"/>
    <w:rsid w:val="002E2B40"/>
    <w:rsid w:val="002E444E"/>
    <w:rsid w:val="002E6351"/>
    <w:rsid w:val="002E6F5A"/>
    <w:rsid w:val="002F12C4"/>
    <w:rsid w:val="002F2E95"/>
    <w:rsid w:val="002F3045"/>
    <w:rsid w:val="002F43E0"/>
    <w:rsid w:val="002F711E"/>
    <w:rsid w:val="00302271"/>
    <w:rsid w:val="00303D74"/>
    <w:rsid w:val="00310D00"/>
    <w:rsid w:val="0031130E"/>
    <w:rsid w:val="003153EB"/>
    <w:rsid w:val="0031555E"/>
    <w:rsid w:val="00333EFC"/>
    <w:rsid w:val="00337185"/>
    <w:rsid w:val="00345ED3"/>
    <w:rsid w:val="00346D02"/>
    <w:rsid w:val="00347BF3"/>
    <w:rsid w:val="00350564"/>
    <w:rsid w:val="0035063E"/>
    <w:rsid w:val="00353605"/>
    <w:rsid w:val="00357A0E"/>
    <w:rsid w:val="00362528"/>
    <w:rsid w:val="003630E9"/>
    <w:rsid w:val="003647BE"/>
    <w:rsid w:val="003649A5"/>
    <w:rsid w:val="0037438F"/>
    <w:rsid w:val="00374A1C"/>
    <w:rsid w:val="00380C39"/>
    <w:rsid w:val="003829CD"/>
    <w:rsid w:val="00382B34"/>
    <w:rsid w:val="00386084"/>
    <w:rsid w:val="0038630E"/>
    <w:rsid w:val="0038630F"/>
    <w:rsid w:val="0038635D"/>
    <w:rsid w:val="00397747"/>
    <w:rsid w:val="003A2D46"/>
    <w:rsid w:val="003B0257"/>
    <w:rsid w:val="003B4436"/>
    <w:rsid w:val="003B6812"/>
    <w:rsid w:val="003C2116"/>
    <w:rsid w:val="003C51CC"/>
    <w:rsid w:val="003C609C"/>
    <w:rsid w:val="003C7ABB"/>
    <w:rsid w:val="003D0608"/>
    <w:rsid w:val="003D0B7B"/>
    <w:rsid w:val="003D476C"/>
    <w:rsid w:val="003D4DC4"/>
    <w:rsid w:val="003D69E8"/>
    <w:rsid w:val="003E0C2E"/>
    <w:rsid w:val="003F2798"/>
    <w:rsid w:val="004075CA"/>
    <w:rsid w:val="00412772"/>
    <w:rsid w:val="00413054"/>
    <w:rsid w:val="00417FE3"/>
    <w:rsid w:val="00423ED2"/>
    <w:rsid w:val="00430B99"/>
    <w:rsid w:val="00433EF5"/>
    <w:rsid w:val="00440A5B"/>
    <w:rsid w:val="0044627F"/>
    <w:rsid w:val="004469B1"/>
    <w:rsid w:val="00447D69"/>
    <w:rsid w:val="00450340"/>
    <w:rsid w:val="00451835"/>
    <w:rsid w:val="004524A8"/>
    <w:rsid w:val="00457C0D"/>
    <w:rsid w:val="00457E99"/>
    <w:rsid w:val="00474C55"/>
    <w:rsid w:val="00477F4D"/>
    <w:rsid w:val="00481A02"/>
    <w:rsid w:val="0048756C"/>
    <w:rsid w:val="00492AC4"/>
    <w:rsid w:val="00496348"/>
    <w:rsid w:val="004A19DA"/>
    <w:rsid w:val="004A4B44"/>
    <w:rsid w:val="004A72E6"/>
    <w:rsid w:val="004B312F"/>
    <w:rsid w:val="004B4571"/>
    <w:rsid w:val="004B5194"/>
    <w:rsid w:val="004B560B"/>
    <w:rsid w:val="004B6830"/>
    <w:rsid w:val="004C1820"/>
    <w:rsid w:val="004C400D"/>
    <w:rsid w:val="004C538B"/>
    <w:rsid w:val="004C572C"/>
    <w:rsid w:val="004D094C"/>
    <w:rsid w:val="004D0E05"/>
    <w:rsid w:val="004D1A06"/>
    <w:rsid w:val="004D1A3B"/>
    <w:rsid w:val="004D755F"/>
    <w:rsid w:val="004F5273"/>
    <w:rsid w:val="004F6142"/>
    <w:rsid w:val="004F7E6E"/>
    <w:rsid w:val="00504841"/>
    <w:rsid w:val="00506475"/>
    <w:rsid w:val="00507C8D"/>
    <w:rsid w:val="00512109"/>
    <w:rsid w:val="0051289F"/>
    <w:rsid w:val="00513D71"/>
    <w:rsid w:val="0052131C"/>
    <w:rsid w:val="0052153E"/>
    <w:rsid w:val="005222BC"/>
    <w:rsid w:val="00524545"/>
    <w:rsid w:val="005255FE"/>
    <w:rsid w:val="00527593"/>
    <w:rsid w:val="005301BD"/>
    <w:rsid w:val="005330F4"/>
    <w:rsid w:val="0053445C"/>
    <w:rsid w:val="00535071"/>
    <w:rsid w:val="00541272"/>
    <w:rsid w:val="0054241D"/>
    <w:rsid w:val="00554E28"/>
    <w:rsid w:val="00556BBA"/>
    <w:rsid w:val="0056380C"/>
    <w:rsid w:val="00564DF1"/>
    <w:rsid w:val="005666D2"/>
    <w:rsid w:val="0056702E"/>
    <w:rsid w:val="005744F0"/>
    <w:rsid w:val="00575C95"/>
    <w:rsid w:val="00575E67"/>
    <w:rsid w:val="005869A7"/>
    <w:rsid w:val="005903D8"/>
    <w:rsid w:val="0059261C"/>
    <w:rsid w:val="00595E03"/>
    <w:rsid w:val="00596214"/>
    <w:rsid w:val="00596B7F"/>
    <w:rsid w:val="00597957"/>
    <w:rsid w:val="00597AF0"/>
    <w:rsid w:val="005A144D"/>
    <w:rsid w:val="005A32C0"/>
    <w:rsid w:val="005A3CB6"/>
    <w:rsid w:val="005C25F6"/>
    <w:rsid w:val="005C4D5C"/>
    <w:rsid w:val="005D39EA"/>
    <w:rsid w:val="005E104B"/>
    <w:rsid w:val="005E2BA1"/>
    <w:rsid w:val="005E2D2C"/>
    <w:rsid w:val="005E353A"/>
    <w:rsid w:val="005E416D"/>
    <w:rsid w:val="005E4727"/>
    <w:rsid w:val="005E650F"/>
    <w:rsid w:val="005F0EFA"/>
    <w:rsid w:val="005F2740"/>
    <w:rsid w:val="005F7AD4"/>
    <w:rsid w:val="00603AE1"/>
    <w:rsid w:val="00606519"/>
    <w:rsid w:val="006116E2"/>
    <w:rsid w:val="00611B40"/>
    <w:rsid w:val="0061284B"/>
    <w:rsid w:val="00614354"/>
    <w:rsid w:val="0061736E"/>
    <w:rsid w:val="006221CE"/>
    <w:rsid w:val="006274A7"/>
    <w:rsid w:val="0063364F"/>
    <w:rsid w:val="00633C4C"/>
    <w:rsid w:val="00633E1A"/>
    <w:rsid w:val="00634FAD"/>
    <w:rsid w:val="00636163"/>
    <w:rsid w:val="006425F7"/>
    <w:rsid w:val="0064419D"/>
    <w:rsid w:val="00645273"/>
    <w:rsid w:val="006516E9"/>
    <w:rsid w:val="00652F7F"/>
    <w:rsid w:val="0065395E"/>
    <w:rsid w:val="00653B78"/>
    <w:rsid w:val="006567D4"/>
    <w:rsid w:val="006610EC"/>
    <w:rsid w:val="0066166C"/>
    <w:rsid w:val="00663C01"/>
    <w:rsid w:val="00670392"/>
    <w:rsid w:val="00670B9B"/>
    <w:rsid w:val="00670EF2"/>
    <w:rsid w:val="006720C1"/>
    <w:rsid w:val="00682311"/>
    <w:rsid w:val="00685E0A"/>
    <w:rsid w:val="00690D41"/>
    <w:rsid w:val="006923A8"/>
    <w:rsid w:val="00693656"/>
    <w:rsid w:val="0069376D"/>
    <w:rsid w:val="00695734"/>
    <w:rsid w:val="00695A54"/>
    <w:rsid w:val="00695F35"/>
    <w:rsid w:val="006A0059"/>
    <w:rsid w:val="006A52FD"/>
    <w:rsid w:val="006A537D"/>
    <w:rsid w:val="006A5A1E"/>
    <w:rsid w:val="006B00CD"/>
    <w:rsid w:val="006B3AB2"/>
    <w:rsid w:val="006B7C07"/>
    <w:rsid w:val="006C31EF"/>
    <w:rsid w:val="006C432F"/>
    <w:rsid w:val="006C7A91"/>
    <w:rsid w:val="006D1DB6"/>
    <w:rsid w:val="006D2BD4"/>
    <w:rsid w:val="006D3332"/>
    <w:rsid w:val="006D3DA1"/>
    <w:rsid w:val="006D6275"/>
    <w:rsid w:val="006E3F71"/>
    <w:rsid w:val="006E48C7"/>
    <w:rsid w:val="006E6E22"/>
    <w:rsid w:val="006F2ECB"/>
    <w:rsid w:val="006F3C88"/>
    <w:rsid w:val="006F57F1"/>
    <w:rsid w:val="007107A5"/>
    <w:rsid w:val="0071725B"/>
    <w:rsid w:val="00722CD1"/>
    <w:rsid w:val="0072721E"/>
    <w:rsid w:val="00732A17"/>
    <w:rsid w:val="00733D72"/>
    <w:rsid w:val="007376F6"/>
    <w:rsid w:val="00741AB3"/>
    <w:rsid w:val="0074288B"/>
    <w:rsid w:val="00756BBD"/>
    <w:rsid w:val="00762FCF"/>
    <w:rsid w:val="00767214"/>
    <w:rsid w:val="00770F4D"/>
    <w:rsid w:val="00772916"/>
    <w:rsid w:val="00772E30"/>
    <w:rsid w:val="00774D2A"/>
    <w:rsid w:val="007757E8"/>
    <w:rsid w:val="00780401"/>
    <w:rsid w:val="00780D97"/>
    <w:rsid w:val="0078510D"/>
    <w:rsid w:val="00786994"/>
    <w:rsid w:val="007A45B5"/>
    <w:rsid w:val="007A7303"/>
    <w:rsid w:val="007B7BEB"/>
    <w:rsid w:val="007C1EB2"/>
    <w:rsid w:val="007C5307"/>
    <w:rsid w:val="007C586A"/>
    <w:rsid w:val="007D1B73"/>
    <w:rsid w:val="007D58BE"/>
    <w:rsid w:val="007D7349"/>
    <w:rsid w:val="007E13F4"/>
    <w:rsid w:val="007E46DA"/>
    <w:rsid w:val="007E4FB7"/>
    <w:rsid w:val="007E782F"/>
    <w:rsid w:val="007E7B6A"/>
    <w:rsid w:val="007F35F8"/>
    <w:rsid w:val="00814117"/>
    <w:rsid w:val="00816D19"/>
    <w:rsid w:val="0082040A"/>
    <w:rsid w:val="00825614"/>
    <w:rsid w:val="00827A6B"/>
    <w:rsid w:val="00833C09"/>
    <w:rsid w:val="008374F6"/>
    <w:rsid w:val="00840EF8"/>
    <w:rsid w:val="00845BBF"/>
    <w:rsid w:val="008567A0"/>
    <w:rsid w:val="008647E4"/>
    <w:rsid w:val="00866BCF"/>
    <w:rsid w:val="0087333A"/>
    <w:rsid w:val="00880E4F"/>
    <w:rsid w:val="00884C21"/>
    <w:rsid w:val="00890583"/>
    <w:rsid w:val="00892DCA"/>
    <w:rsid w:val="00895246"/>
    <w:rsid w:val="008A124F"/>
    <w:rsid w:val="008A1304"/>
    <w:rsid w:val="008A24A2"/>
    <w:rsid w:val="008A3AA6"/>
    <w:rsid w:val="008A3C76"/>
    <w:rsid w:val="008B3524"/>
    <w:rsid w:val="008C00C7"/>
    <w:rsid w:val="008C59E1"/>
    <w:rsid w:val="008D1276"/>
    <w:rsid w:val="008D43B1"/>
    <w:rsid w:val="008E1868"/>
    <w:rsid w:val="009109D7"/>
    <w:rsid w:val="00912FBC"/>
    <w:rsid w:val="009130B8"/>
    <w:rsid w:val="00914664"/>
    <w:rsid w:val="00915150"/>
    <w:rsid w:val="009168FF"/>
    <w:rsid w:val="009174F9"/>
    <w:rsid w:val="009214F2"/>
    <w:rsid w:val="0092270A"/>
    <w:rsid w:val="00924000"/>
    <w:rsid w:val="00926A82"/>
    <w:rsid w:val="00932F11"/>
    <w:rsid w:val="0093443B"/>
    <w:rsid w:val="00935D41"/>
    <w:rsid w:val="0093758E"/>
    <w:rsid w:val="0094041B"/>
    <w:rsid w:val="009446E7"/>
    <w:rsid w:val="009449E3"/>
    <w:rsid w:val="00945F55"/>
    <w:rsid w:val="009463F0"/>
    <w:rsid w:val="00954884"/>
    <w:rsid w:val="00954B46"/>
    <w:rsid w:val="0096429C"/>
    <w:rsid w:val="00975FE9"/>
    <w:rsid w:val="00977968"/>
    <w:rsid w:val="00992DBE"/>
    <w:rsid w:val="00997095"/>
    <w:rsid w:val="00997D3A"/>
    <w:rsid w:val="009A0BAE"/>
    <w:rsid w:val="009A22CB"/>
    <w:rsid w:val="009A2918"/>
    <w:rsid w:val="009A424E"/>
    <w:rsid w:val="009A5D56"/>
    <w:rsid w:val="009A773F"/>
    <w:rsid w:val="009B2043"/>
    <w:rsid w:val="009B36BA"/>
    <w:rsid w:val="009B5261"/>
    <w:rsid w:val="009C02E8"/>
    <w:rsid w:val="009C0D58"/>
    <w:rsid w:val="009C259C"/>
    <w:rsid w:val="009C6614"/>
    <w:rsid w:val="009D20DF"/>
    <w:rsid w:val="009D5445"/>
    <w:rsid w:val="009D57E8"/>
    <w:rsid w:val="009E12D1"/>
    <w:rsid w:val="009E21C1"/>
    <w:rsid w:val="009E33AE"/>
    <w:rsid w:val="009E72C2"/>
    <w:rsid w:val="009E7ED8"/>
    <w:rsid w:val="009F0899"/>
    <w:rsid w:val="009F15D2"/>
    <w:rsid w:val="009F334E"/>
    <w:rsid w:val="009F4F49"/>
    <w:rsid w:val="00A00CCB"/>
    <w:rsid w:val="00A030D2"/>
    <w:rsid w:val="00A038EF"/>
    <w:rsid w:val="00A046D3"/>
    <w:rsid w:val="00A113E1"/>
    <w:rsid w:val="00A1203F"/>
    <w:rsid w:val="00A1304C"/>
    <w:rsid w:val="00A17011"/>
    <w:rsid w:val="00A32480"/>
    <w:rsid w:val="00A33550"/>
    <w:rsid w:val="00A343DF"/>
    <w:rsid w:val="00A408AE"/>
    <w:rsid w:val="00A4269B"/>
    <w:rsid w:val="00A42ABE"/>
    <w:rsid w:val="00A43A4C"/>
    <w:rsid w:val="00A471F2"/>
    <w:rsid w:val="00A4720D"/>
    <w:rsid w:val="00A52907"/>
    <w:rsid w:val="00A52CFD"/>
    <w:rsid w:val="00A53DA0"/>
    <w:rsid w:val="00A55D49"/>
    <w:rsid w:val="00A603BB"/>
    <w:rsid w:val="00A70162"/>
    <w:rsid w:val="00A7468A"/>
    <w:rsid w:val="00A85719"/>
    <w:rsid w:val="00A87A89"/>
    <w:rsid w:val="00A91D0B"/>
    <w:rsid w:val="00AA0070"/>
    <w:rsid w:val="00AA41E2"/>
    <w:rsid w:val="00AB2021"/>
    <w:rsid w:val="00AB4194"/>
    <w:rsid w:val="00AB452F"/>
    <w:rsid w:val="00AB4933"/>
    <w:rsid w:val="00AB5F45"/>
    <w:rsid w:val="00AB7E59"/>
    <w:rsid w:val="00AC4222"/>
    <w:rsid w:val="00AD1A2D"/>
    <w:rsid w:val="00AD1FB6"/>
    <w:rsid w:val="00AD40BB"/>
    <w:rsid w:val="00AD6715"/>
    <w:rsid w:val="00AE2CA9"/>
    <w:rsid w:val="00AE41A2"/>
    <w:rsid w:val="00AF42F3"/>
    <w:rsid w:val="00AF629C"/>
    <w:rsid w:val="00AF6680"/>
    <w:rsid w:val="00B025E7"/>
    <w:rsid w:val="00B074E5"/>
    <w:rsid w:val="00B10B60"/>
    <w:rsid w:val="00B14139"/>
    <w:rsid w:val="00B163FB"/>
    <w:rsid w:val="00B16DF3"/>
    <w:rsid w:val="00B17987"/>
    <w:rsid w:val="00B2388D"/>
    <w:rsid w:val="00B25136"/>
    <w:rsid w:val="00B33895"/>
    <w:rsid w:val="00B354B4"/>
    <w:rsid w:val="00B36822"/>
    <w:rsid w:val="00B37AA8"/>
    <w:rsid w:val="00B40A9D"/>
    <w:rsid w:val="00B44B70"/>
    <w:rsid w:val="00B4733A"/>
    <w:rsid w:val="00B47D6A"/>
    <w:rsid w:val="00B50825"/>
    <w:rsid w:val="00B566F4"/>
    <w:rsid w:val="00B64B74"/>
    <w:rsid w:val="00B71D85"/>
    <w:rsid w:val="00B72FF8"/>
    <w:rsid w:val="00B760E8"/>
    <w:rsid w:val="00B76F67"/>
    <w:rsid w:val="00B77BDB"/>
    <w:rsid w:val="00B808D4"/>
    <w:rsid w:val="00B813F9"/>
    <w:rsid w:val="00B8192B"/>
    <w:rsid w:val="00B84569"/>
    <w:rsid w:val="00B8798B"/>
    <w:rsid w:val="00B87C9E"/>
    <w:rsid w:val="00B90665"/>
    <w:rsid w:val="00B95ECF"/>
    <w:rsid w:val="00B96AE1"/>
    <w:rsid w:val="00BA3903"/>
    <w:rsid w:val="00BA58FA"/>
    <w:rsid w:val="00BA724E"/>
    <w:rsid w:val="00BB1574"/>
    <w:rsid w:val="00BB6256"/>
    <w:rsid w:val="00BC3E79"/>
    <w:rsid w:val="00BC4A8F"/>
    <w:rsid w:val="00BC5B7F"/>
    <w:rsid w:val="00BD123E"/>
    <w:rsid w:val="00BD2316"/>
    <w:rsid w:val="00BD5C4D"/>
    <w:rsid w:val="00BD7BC6"/>
    <w:rsid w:val="00BE1AFB"/>
    <w:rsid w:val="00BE5941"/>
    <w:rsid w:val="00BE6945"/>
    <w:rsid w:val="00BF0958"/>
    <w:rsid w:val="00BF618C"/>
    <w:rsid w:val="00BF6F7E"/>
    <w:rsid w:val="00BF7A4B"/>
    <w:rsid w:val="00C01AD7"/>
    <w:rsid w:val="00C022E6"/>
    <w:rsid w:val="00C04953"/>
    <w:rsid w:val="00C0530C"/>
    <w:rsid w:val="00C057B4"/>
    <w:rsid w:val="00C1124D"/>
    <w:rsid w:val="00C11867"/>
    <w:rsid w:val="00C11AA5"/>
    <w:rsid w:val="00C120F8"/>
    <w:rsid w:val="00C22924"/>
    <w:rsid w:val="00C22A59"/>
    <w:rsid w:val="00C23B42"/>
    <w:rsid w:val="00C26409"/>
    <w:rsid w:val="00C3342E"/>
    <w:rsid w:val="00C339DA"/>
    <w:rsid w:val="00C50996"/>
    <w:rsid w:val="00C50A77"/>
    <w:rsid w:val="00C53424"/>
    <w:rsid w:val="00C54869"/>
    <w:rsid w:val="00C54BAD"/>
    <w:rsid w:val="00C567C7"/>
    <w:rsid w:val="00C5721D"/>
    <w:rsid w:val="00C6629A"/>
    <w:rsid w:val="00C74E07"/>
    <w:rsid w:val="00C84DA0"/>
    <w:rsid w:val="00C86F2A"/>
    <w:rsid w:val="00C87296"/>
    <w:rsid w:val="00C87FF5"/>
    <w:rsid w:val="00C90B16"/>
    <w:rsid w:val="00C90E53"/>
    <w:rsid w:val="00C914BA"/>
    <w:rsid w:val="00C93E41"/>
    <w:rsid w:val="00C949AB"/>
    <w:rsid w:val="00C95151"/>
    <w:rsid w:val="00C96113"/>
    <w:rsid w:val="00C9674E"/>
    <w:rsid w:val="00C97C9D"/>
    <w:rsid w:val="00CA0D5F"/>
    <w:rsid w:val="00CA1DEA"/>
    <w:rsid w:val="00CA3D9F"/>
    <w:rsid w:val="00CA4B46"/>
    <w:rsid w:val="00CA58BF"/>
    <w:rsid w:val="00CA7ADD"/>
    <w:rsid w:val="00CB78D1"/>
    <w:rsid w:val="00CC0621"/>
    <w:rsid w:val="00CC2872"/>
    <w:rsid w:val="00CC7E7B"/>
    <w:rsid w:val="00CD346B"/>
    <w:rsid w:val="00CD649A"/>
    <w:rsid w:val="00CD64BB"/>
    <w:rsid w:val="00CE2792"/>
    <w:rsid w:val="00CE2DD5"/>
    <w:rsid w:val="00CE48DE"/>
    <w:rsid w:val="00CE4DAD"/>
    <w:rsid w:val="00CE56A9"/>
    <w:rsid w:val="00CE5DF8"/>
    <w:rsid w:val="00CE6A94"/>
    <w:rsid w:val="00CF7F6D"/>
    <w:rsid w:val="00D010DB"/>
    <w:rsid w:val="00D0140D"/>
    <w:rsid w:val="00D02D33"/>
    <w:rsid w:val="00D13791"/>
    <w:rsid w:val="00D139A4"/>
    <w:rsid w:val="00D212D2"/>
    <w:rsid w:val="00D242F3"/>
    <w:rsid w:val="00D30A22"/>
    <w:rsid w:val="00D35A90"/>
    <w:rsid w:val="00D42A64"/>
    <w:rsid w:val="00D47FD8"/>
    <w:rsid w:val="00D572EF"/>
    <w:rsid w:val="00D6043B"/>
    <w:rsid w:val="00D609CA"/>
    <w:rsid w:val="00D62162"/>
    <w:rsid w:val="00D622F1"/>
    <w:rsid w:val="00D633AA"/>
    <w:rsid w:val="00D641EC"/>
    <w:rsid w:val="00D744CD"/>
    <w:rsid w:val="00D75963"/>
    <w:rsid w:val="00D80904"/>
    <w:rsid w:val="00D814C3"/>
    <w:rsid w:val="00D82F0B"/>
    <w:rsid w:val="00D86670"/>
    <w:rsid w:val="00D869AA"/>
    <w:rsid w:val="00D90282"/>
    <w:rsid w:val="00D918B3"/>
    <w:rsid w:val="00D937E0"/>
    <w:rsid w:val="00D959B3"/>
    <w:rsid w:val="00D96B36"/>
    <w:rsid w:val="00D974CE"/>
    <w:rsid w:val="00DA26CC"/>
    <w:rsid w:val="00DA312A"/>
    <w:rsid w:val="00DA571C"/>
    <w:rsid w:val="00DA64DB"/>
    <w:rsid w:val="00DA6AC7"/>
    <w:rsid w:val="00DB2CDD"/>
    <w:rsid w:val="00DB4A65"/>
    <w:rsid w:val="00DB64EA"/>
    <w:rsid w:val="00DB76DB"/>
    <w:rsid w:val="00DC1A5E"/>
    <w:rsid w:val="00DC26BB"/>
    <w:rsid w:val="00DC57E7"/>
    <w:rsid w:val="00DD19A0"/>
    <w:rsid w:val="00DD22F5"/>
    <w:rsid w:val="00DD2DA8"/>
    <w:rsid w:val="00DD361E"/>
    <w:rsid w:val="00DE2037"/>
    <w:rsid w:val="00DE2DA7"/>
    <w:rsid w:val="00DE48A0"/>
    <w:rsid w:val="00DF0876"/>
    <w:rsid w:val="00DF2809"/>
    <w:rsid w:val="00DF5DA8"/>
    <w:rsid w:val="00E10681"/>
    <w:rsid w:val="00E13A1F"/>
    <w:rsid w:val="00E15455"/>
    <w:rsid w:val="00E15FED"/>
    <w:rsid w:val="00E26DAE"/>
    <w:rsid w:val="00E31343"/>
    <w:rsid w:val="00E35A1E"/>
    <w:rsid w:val="00E373A3"/>
    <w:rsid w:val="00E46411"/>
    <w:rsid w:val="00E50124"/>
    <w:rsid w:val="00E50DAC"/>
    <w:rsid w:val="00E563B9"/>
    <w:rsid w:val="00E73299"/>
    <w:rsid w:val="00E7398C"/>
    <w:rsid w:val="00E74747"/>
    <w:rsid w:val="00E751D9"/>
    <w:rsid w:val="00E77212"/>
    <w:rsid w:val="00E813DE"/>
    <w:rsid w:val="00E93238"/>
    <w:rsid w:val="00EA1AE8"/>
    <w:rsid w:val="00EA2485"/>
    <w:rsid w:val="00EA25E5"/>
    <w:rsid w:val="00EA6F35"/>
    <w:rsid w:val="00EA72D5"/>
    <w:rsid w:val="00EB0EEE"/>
    <w:rsid w:val="00EB2B71"/>
    <w:rsid w:val="00EB6BD1"/>
    <w:rsid w:val="00EB6E05"/>
    <w:rsid w:val="00EC064D"/>
    <w:rsid w:val="00EC1C60"/>
    <w:rsid w:val="00EC49AE"/>
    <w:rsid w:val="00EC55AC"/>
    <w:rsid w:val="00EC6142"/>
    <w:rsid w:val="00ED00F5"/>
    <w:rsid w:val="00ED08FE"/>
    <w:rsid w:val="00ED0D82"/>
    <w:rsid w:val="00ED17E9"/>
    <w:rsid w:val="00EE5E52"/>
    <w:rsid w:val="00EE621C"/>
    <w:rsid w:val="00EE7F6F"/>
    <w:rsid w:val="00EF75AD"/>
    <w:rsid w:val="00F010F9"/>
    <w:rsid w:val="00F01F1A"/>
    <w:rsid w:val="00F02924"/>
    <w:rsid w:val="00F075A4"/>
    <w:rsid w:val="00F1094A"/>
    <w:rsid w:val="00F128DA"/>
    <w:rsid w:val="00F2279E"/>
    <w:rsid w:val="00F23280"/>
    <w:rsid w:val="00F256EE"/>
    <w:rsid w:val="00F25CF4"/>
    <w:rsid w:val="00F26BA4"/>
    <w:rsid w:val="00F30BE4"/>
    <w:rsid w:val="00F326B5"/>
    <w:rsid w:val="00F36FAE"/>
    <w:rsid w:val="00F45ACE"/>
    <w:rsid w:val="00F52738"/>
    <w:rsid w:val="00F53327"/>
    <w:rsid w:val="00F53D18"/>
    <w:rsid w:val="00F55D27"/>
    <w:rsid w:val="00F620DD"/>
    <w:rsid w:val="00F644C4"/>
    <w:rsid w:val="00F65FB1"/>
    <w:rsid w:val="00F72FFB"/>
    <w:rsid w:val="00F809E0"/>
    <w:rsid w:val="00F83987"/>
    <w:rsid w:val="00F9110A"/>
    <w:rsid w:val="00F96AF4"/>
    <w:rsid w:val="00F97BBF"/>
    <w:rsid w:val="00FA199F"/>
    <w:rsid w:val="00FA3334"/>
    <w:rsid w:val="00FA55FC"/>
    <w:rsid w:val="00FA6F24"/>
    <w:rsid w:val="00FA7A78"/>
    <w:rsid w:val="00FB08EF"/>
    <w:rsid w:val="00FB359B"/>
    <w:rsid w:val="00FB53FC"/>
    <w:rsid w:val="00FC2214"/>
    <w:rsid w:val="00FC3810"/>
    <w:rsid w:val="00FD0A06"/>
    <w:rsid w:val="00FD4239"/>
    <w:rsid w:val="00FD5261"/>
    <w:rsid w:val="00FD5760"/>
    <w:rsid w:val="00FE0A96"/>
    <w:rsid w:val="00FE10B2"/>
    <w:rsid w:val="110ED0CB"/>
    <w:rsid w:val="447C6771"/>
    <w:rsid w:val="49F5BAF3"/>
    <w:rsid w:val="50B2DD0B"/>
    <w:rsid w:val="7A38A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4F5D572"/>
  <w15:docId w15:val="{A4FBC2BB-B125-419B-B803-4D88A2D7F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77968"/>
    <w:pPr>
      <w:overflowPunct w:val="0"/>
      <w:autoSpaceDE w:val="0"/>
      <w:autoSpaceDN w:val="0"/>
      <w:adjustRightInd w:val="0"/>
      <w:textAlignment w:val="baseline"/>
    </w:pPr>
    <w:rPr>
      <w:rFonts w:ascii="Segoe UI" w:hAnsi="Segoe UI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6B00C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DF5DA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DA571C"/>
    <w:pPr>
      <w:keepNext/>
      <w:overflowPunct/>
      <w:autoSpaceDE/>
      <w:autoSpaceDN/>
      <w:adjustRightInd/>
      <w:spacing w:before="240" w:after="60"/>
      <w:textAlignment w:val="auto"/>
      <w:outlineLvl w:val="2"/>
    </w:pPr>
    <w:rPr>
      <w:rFonts w:ascii="Arial" w:hAnsi="Arial" w:cs="Arial"/>
      <w:b/>
      <w:bCs/>
      <w:sz w:val="26"/>
      <w:szCs w:val="26"/>
      <w:lang w:eastAsia="en-US"/>
    </w:rPr>
  </w:style>
  <w:style w:type="paragraph" w:styleId="Heading4">
    <w:name w:val="heading 4"/>
    <w:basedOn w:val="Normal"/>
    <w:next w:val="Normal"/>
    <w:link w:val="Heading4Char"/>
    <w:unhideWhenUsed/>
    <w:qFormat/>
    <w:rsid w:val="006E3F7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506D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7D734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FB08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08EF"/>
    <w:rPr>
      <w:rFonts w:ascii="Segoe UI" w:hAnsi="Segoe UI"/>
      <w:lang w:eastAsia="zh-CN"/>
    </w:rPr>
  </w:style>
  <w:style w:type="paragraph" w:styleId="Footer">
    <w:name w:val="footer"/>
    <w:basedOn w:val="Normal"/>
    <w:link w:val="FooterChar"/>
    <w:uiPriority w:val="99"/>
    <w:rsid w:val="00FB08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08EF"/>
    <w:rPr>
      <w:rFonts w:ascii="Segoe UI" w:hAnsi="Segoe UI"/>
      <w:lang w:eastAsia="zh-CN"/>
    </w:rPr>
  </w:style>
  <w:style w:type="paragraph" w:styleId="BalloonText">
    <w:name w:val="Balloon Text"/>
    <w:basedOn w:val="Normal"/>
    <w:link w:val="BalloonTextChar"/>
    <w:rsid w:val="00FB08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B08EF"/>
    <w:rPr>
      <w:rFonts w:ascii="Tahoma" w:hAnsi="Tahoma" w:cs="Tahoma"/>
      <w:sz w:val="16"/>
      <w:szCs w:val="16"/>
      <w:lang w:eastAsia="zh-CN"/>
    </w:rPr>
  </w:style>
  <w:style w:type="character" w:customStyle="1" w:styleId="Heading3Char">
    <w:name w:val="Heading 3 Char"/>
    <w:basedOn w:val="DefaultParagraphFont"/>
    <w:link w:val="Heading3"/>
    <w:semiHidden/>
    <w:rsid w:val="00DA571C"/>
    <w:rPr>
      <w:rFonts w:ascii="Arial" w:hAnsi="Arial" w:cs="Arial"/>
      <w:b/>
      <w:bCs/>
      <w:sz w:val="26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440A5B"/>
    <w:pPr>
      <w:ind w:left="720"/>
      <w:contextualSpacing/>
    </w:pPr>
  </w:style>
  <w:style w:type="paragraph" w:customStyle="1" w:styleId="Candidatename">
    <w:name w:val="Candidate name"/>
    <w:basedOn w:val="Normal"/>
    <w:qFormat/>
    <w:rsid w:val="002D7D5C"/>
    <w:pPr>
      <w:jc w:val="center"/>
    </w:pPr>
    <w:rPr>
      <w:b/>
      <w:sz w:val="24"/>
      <w:szCs w:val="22"/>
    </w:rPr>
  </w:style>
  <w:style w:type="paragraph" w:customStyle="1" w:styleId="Candidatetitle">
    <w:name w:val="Candidate title"/>
    <w:basedOn w:val="Normal"/>
    <w:qFormat/>
    <w:rsid w:val="002D7D5C"/>
    <w:pPr>
      <w:jc w:val="center"/>
    </w:pPr>
    <w:rPr>
      <w:sz w:val="24"/>
      <w:szCs w:val="22"/>
    </w:rPr>
  </w:style>
  <w:style w:type="paragraph" w:customStyle="1" w:styleId="Sectiontitle">
    <w:name w:val="Section title"/>
    <w:basedOn w:val="Normal"/>
    <w:qFormat/>
    <w:rsid w:val="002D7D5C"/>
    <w:rPr>
      <w:b/>
      <w:sz w:val="22"/>
    </w:rPr>
  </w:style>
  <w:style w:type="paragraph" w:customStyle="1" w:styleId="Jobtitle">
    <w:name w:val="Job title"/>
    <w:basedOn w:val="Normal"/>
    <w:qFormat/>
    <w:rsid w:val="00556BBA"/>
    <w:rPr>
      <w:b/>
    </w:rPr>
  </w:style>
  <w:style w:type="paragraph" w:styleId="ListBullet">
    <w:name w:val="List Bullet"/>
    <w:aliases w:val="Description"/>
    <w:basedOn w:val="Normal"/>
    <w:rsid w:val="00977968"/>
    <w:pPr>
      <w:numPr>
        <w:numId w:val="1"/>
      </w:numPr>
      <w:tabs>
        <w:tab w:val="left" w:pos="720"/>
      </w:tabs>
      <w:contextualSpacing/>
    </w:pPr>
  </w:style>
  <w:style w:type="paragraph" w:styleId="ListBullet2">
    <w:name w:val="List Bullet 2"/>
    <w:aliases w:val="Description 2"/>
    <w:basedOn w:val="Normal"/>
    <w:link w:val="ListBullet2Char"/>
    <w:rsid w:val="00977968"/>
    <w:pPr>
      <w:numPr>
        <w:numId w:val="2"/>
      </w:numPr>
      <w:contextualSpacing/>
    </w:pPr>
  </w:style>
  <w:style w:type="paragraph" w:customStyle="1" w:styleId="Description3">
    <w:name w:val="Description 3"/>
    <w:basedOn w:val="ListBullet2"/>
    <w:link w:val="Description3Char"/>
    <w:qFormat/>
    <w:rsid w:val="002975E8"/>
    <w:pPr>
      <w:numPr>
        <w:numId w:val="3"/>
      </w:numPr>
      <w:ind w:left="1440"/>
    </w:pPr>
  </w:style>
  <w:style w:type="character" w:customStyle="1" w:styleId="ListBullet2Char">
    <w:name w:val="List Bullet 2 Char"/>
    <w:aliases w:val="Description 2 Char"/>
    <w:basedOn w:val="DefaultParagraphFont"/>
    <w:link w:val="ListBullet2"/>
    <w:rsid w:val="002975E8"/>
    <w:rPr>
      <w:rFonts w:ascii="Segoe UI" w:hAnsi="Segoe UI"/>
      <w:lang w:eastAsia="zh-CN"/>
    </w:rPr>
  </w:style>
  <w:style w:type="character" w:customStyle="1" w:styleId="Description3Char">
    <w:name w:val="Description 3 Char"/>
    <w:basedOn w:val="ListBullet2Char"/>
    <w:link w:val="Description3"/>
    <w:rsid w:val="002975E8"/>
    <w:rPr>
      <w:rFonts w:ascii="Segoe UI" w:hAnsi="Segoe UI"/>
      <w:lang w:eastAsia="zh-CN"/>
    </w:rPr>
  </w:style>
  <w:style w:type="character" w:customStyle="1" w:styleId="apple-converted-space">
    <w:name w:val="apple-converted-space"/>
    <w:basedOn w:val="DefaultParagraphFont"/>
    <w:rsid w:val="006C7A91"/>
  </w:style>
  <w:style w:type="character" w:customStyle="1" w:styleId="Heading4Char">
    <w:name w:val="Heading 4 Char"/>
    <w:basedOn w:val="DefaultParagraphFont"/>
    <w:link w:val="Heading4"/>
    <w:rsid w:val="006E3F71"/>
    <w:rPr>
      <w:rFonts w:asciiTheme="majorHAnsi" w:eastAsiaTheme="majorEastAsia" w:hAnsiTheme="majorHAnsi" w:cstheme="majorBidi"/>
      <w:b/>
      <w:bCs/>
      <w:i/>
      <w:iCs/>
      <w:color w:val="4F81BD" w:themeColor="accent1"/>
      <w:lang w:eastAsia="zh-CN"/>
    </w:rPr>
  </w:style>
  <w:style w:type="character" w:styleId="Strong">
    <w:name w:val="Strong"/>
    <w:basedOn w:val="DefaultParagraphFont"/>
    <w:uiPriority w:val="22"/>
    <w:qFormat/>
    <w:rsid w:val="006E3F71"/>
    <w:rPr>
      <w:b/>
      <w:bCs/>
    </w:rPr>
  </w:style>
  <w:style w:type="character" w:styleId="Emphasis">
    <w:name w:val="Emphasis"/>
    <w:basedOn w:val="DefaultParagraphFont"/>
    <w:uiPriority w:val="20"/>
    <w:qFormat/>
    <w:rsid w:val="006E3F71"/>
    <w:rPr>
      <w:i/>
      <w:iCs/>
    </w:rPr>
  </w:style>
  <w:style w:type="paragraph" w:styleId="NormalWeb">
    <w:name w:val="Normal (Web)"/>
    <w:basedOn w:val="Normal"/>
    <w:uiPriority w:val="99"/>
    <w:unhideWhenUsed/>
    <w:rsid w:val="006E3F71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sz w:val="24"/>
      <w:szCs w:val="24"/>
      <w:lang w:eastAsia="en-US"/>
    </w:rPr>
  </w:style>
  <w:style w:type="character" w:customStyle="1" w:styleId="floatright">
    <w:name w:val="floatright"/>
    <w:basedOn w:val="DefaultParagraphFont"/>
    <w:rsid w:val="002E6F5A"/>
  </w:style>
  <w:style w:type="paragraph" w:customStyle="1" w:styleId="StyleStyleHeading3BottomSinglesolidlineAuto075ptLi">
    <w:name w:val="Style Style Heading 3 + Bottom: (Single solid line Auto  0.75 pt Li..."/>
    <w:basedOn w:val="Normal"/>
    <w:rsid w:val="005E416D"/>
    <w:pPr>
      <w:keepNext/>
      <w:pBdr>
        <w:bottom w:val="dotted" w:sz="4" w:space="1" w:color="auto"/>
      </w:pBdr>
      <w:shd w:val="clear" w:color="auto" w:fill="F3F3F3"/>
      <w:tabs>
        <w:tab w:val="right" w:pos="8460"/>
      </w:tabs>
      <w:overflowPunct/>
      <w:autoSpaceDE/>
      <w:autoSpaceDN/>
      <w:adjustRightInd/>
      <w:spacing w:after="60"/>
      <w:textAlignment w:val="auto"/>
      <w:outlineLvl w:val="2"/>
    </w:pPr>
    <w:rPr>
      <w:rFonts w:ascii="Arial" w:hAnsi="Arial"/>
      <w:b/>
      <w:bCs/>
      <w:sz w:val="26"/>
      <w:lang w:eastAsia="en-US"/>
    </w:rPr>
  </w:style>
  <w:style w:type="numbering" w:customStyle="1" w:styleId="BulletPoint">
    <w:name w:val="Bullet Point"/>
    <w:basedOn w:val="NoList"/>
    <w:rsid w:val="003B4436"/>
    <w:pPr>
      <w:numPr>
        <w:numId w:val="5"/>
      </w:numPr>
    </w:pPr>
  </w:style>
  <w:style w:type="character" w:customStyle="1" w:styleId="Heading2Char">
    <w:name w:val="Heading 2 Char"/>
    <w:basedOn w:val="DefaultParagraphFont"/>
    <w:link w:val="Heading2"/>
    <w:semiHidden/>
    <w:rsid w:val="00DF5DA8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zh-CN"/>
    </w:rPr>
  </w:style>
  <w:style w:type="paragraph" w:customStyle="1" w:styleId="INET-Body">
    <w:name w:val="INET-Body"/>
    <w:basedOn w:val="Normal"/>
    <w:qFormat/>
    <w:rsid w:val="00013A84"/>
    <w:pPr>
      <w:overflowPunct/>
      <w:autoSpaceDE/>
      <w:autoSpaceDN/>
      <w:adjustRightInd/>
      <w:textAlignment w:val="auto"/>
    </w:pPr>
    <w:rPr>
      <w:rFonts w:asciiTheme="minorHAnsi" w:eastAsiaTheme="minorHAnsi" w:hAnsiTheme="minorHAnsi" w:cstheme="minorBidi"/>
      <w:sz w:val="18"/>
      <w:szCs w:val="22"/>
      <w:lang w:eastAsia="en-US"/>
    </w:rPr>
  </w:style>
  <w:style w:type="character" w:customStyle="1" w:styleId="s1ppyq">
    <w:name w:val="s1ppyq"/>
    <w:basedOn w:val="DefaultParagraphFont"/>
    <w:rsid w:val="00D47FD8"/>
  </w:style>
  <w:style w:type="character" w:customStyle="1" w:styleId="normaltextrun">
    <w:name w:val="normaltextrun"/>
    <w:basedOn w:val="DefaultParagraphFont"/>
    <w:rsid w:val="00433EF5"/>
  </w:style>
  <w:style w:type="character" w:customStyle="1" w:styleId="eop">
    <w:name w:val="eop"/>
    <w:basedOn w:val="DefaultParagraphFont"/>
    <w:rsid w:val="00433EF5"/>
  </w:style>
  <w:style w:type="character" w:customStyle="1" w:styleId="Heading1Char">
    <w:name w:val="Heading 1 Char"/>
    <w:basedOn w:val="DefaultParagraphFont"/>
    <w:link w:val="Heading1"/>
    <w:rsid w:val="006B00CD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zh-CN"/>
    </w:rPr>
  </w:style>
  <w:style w:type="character" w:customStyle="1" w:styleId="oypena">
    <w:name w:val="oypena"/>
    <w:basedOn w:val="DefaultParagraphFont"/>
    <w:rsid w:val="00A038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6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5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6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2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9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3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93349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44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6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866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040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379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23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227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522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704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122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R:\Resume5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BBAA93-3B36-423D-8F82-FFF8860EF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Resume5.dot</Template>
  <TotalTime>21</TotalTime>
  <Pages>3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</vt:lpstr>
    </vt:vector>
  </TitlesOfParts>
  <Company>Legato Systems</Company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creator>Fsoft</dc:creator>
  <dc:description>careersvn@infonam.com</dc:description>
  <cp:lastModifiedBy>Phu Pham Xuan</cp:lastModifiedBy>
  <cp:revision>3</cp:revision>
  <cp:lastPrinted>2010-11-23T07:57:00Z</cp:lastPrinted>
  <dcterms:created xsi:type="dcterms:W3CDTF">2023-12-18T17:42:00Z</dcterms:created>
  <dcterms:modified xsi:type="dcterms:W3CDTF">2023-12-18T18:37:00Z</dcterms:modified>
</cp:coreProperties>
</file>